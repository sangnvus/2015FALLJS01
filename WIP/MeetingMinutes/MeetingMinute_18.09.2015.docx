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D84D8D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4572"/>
              <w:gridCol w:w="4570"/>
            </w:tblGrid>
            <w:tr w:rsidR="007E5A0F" w:rsidRPr="00D84D8D" w:rsidTr="00D84D8D">
              <w:tblPrEx>
                <w:tblCellMar>
                  <w:top w:w="0" w:type="dxa"/>
                  <w:bottom w:w="0" w:type="dxa"/>
                </w:tblCellMar>
              </w:tblPrEx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:rsidR="007E5A0F" w:rsidRPr="00D84D8D" w:rsidRDefault="00546C1E" w:rsidP="0021170F">
                  <w:pPr>
                    <w:spacing w:before="120" w:line="312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bookmarkStart w:id="0" w:name="_GoBack"/>
                  <w:bookmarkEnd w:id="0"/>
                  <w:r w:rsidRPr="00D84D8D">
                    <w:rPr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>
                        <wp:extent cx="2390775" cy="628650"/>
                        <wp:effectExtent l="0" t="0" r="9525" b="0"/>
                        <wp:docPr id="1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vAlign w:val="center"/>
                </w:tcPr>
                <w:p w:rsidR="007E5A0F" w:rsidRPr="00D84D8D" w:rsidRDefault="007E5A0F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84D8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:rsidR="007E5A0F" w:rsidRPr="00D84D8D" w:rsidRDefault="007E5A0F" w:rsidP="0021170F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Dandelion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DDL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 xml:space="preserve">Project </w:t>
            </w:r>
            <w:r w:rsidR="0028535F"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Manager</w:t>
            </w: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Lưu Ngọc Mạnh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Nguyễn Văn Sang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7E5A0F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31646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Cao Thị Phương Mai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31646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18</w:t>
            </w:r>
            <w:r w:rsidR="00D84D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/09/2015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914B8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34D26" w:rsidRPr="00D84D8D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05A8A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4274" w:rsidRPr="00D84D8D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E5276B" w:rsidRPr="00D84D8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A1DB2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40DB6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7144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C15C5C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D84D8D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D8D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D8D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Nguyễn Văn Sang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D8D" w:rsidRPr="00D84D8D" w:rsidRDefault="00D84D8D" w:rsidP="00D84D8D">
            <w:pPr>
              <w:rPr>
                <w:sz w:val="22"/>
                <w:szCs w:val="22"/>
              </w:rPr>
            </w:pPr>
            <w:r w:rsidRPr="00D84D8D">
              <w:rPr>
                <w:sz w:val="22"/>
                <w:szCs w:val="22"/>
              </w:rPr>
              <w:t>FPT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D8D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 w:rsidRPr="00D84D8D">
              <w:rPr>
                <w:sz w:val="22"/>
                <w:szCs w:val="22"/>
              </w:rPr>
              <w:t>Introductor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D8D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C93006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Lưu Ngọc Mạnh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Vũ Công Chính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Minh Huy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Dương Đức Anh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Cao Thị Phương Mai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Vũ Ngọc Trung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84D8D" w:rsidRDefault="00D84D8D" w:rsidP="005A3AC1">
      <w:pPr>
        <w:pStyle w:val="Heading1"/>
      </w:pPr>
    </w:p>
    <w:p w:rsidR="00CF31C4" w:rsidRPr="00D84D8D" w:rsidRDefault="00D84D8D" w:rsidP="005A3AC1">
      <w:pPr>
        <w:pStyle w:val="Heading1"/>
      </w:pPr>
      <w:r>
        <w:br w:type="page"/>
      </w:r>
    </w:p>
    <w:p w:rsidR="00135A90" w:rsidRDefault="007E5A0F" w:rsidP="00135A90">
      <w:pPr>
        <w:pStyle w:val="Heading1"/>
      </w:pPr>
      <w:r w:rsidRPr="00D84D8D">
        <w:t>Objectives</w:t>
      </w:r>
    </w:p>
    <w:p w:rsidR="00135A90" w:rsidRPr="00135A90" w:rsidRDefault="005A3AC1" w:rsidP="00135A90">
      <w:pPr>
        <w:numPr>
          <w:ilvl w:val="0"/>
          <w:numId w:val="13"/>
        </w:numPr>
        <w:rPr>
          <w:sz w:val="22"/>
          <w:szCs w:val="22"/>
        </w:rPr>
      </w:pPr>
      <w:r w:rsidRPr="005A3AC1">
        <w:rPr>
          <w:sz w:val="22"/>
          <w:szCs w:val="22"/>
        </w:rPr>
        <w:t>Review schedule</w:t>
      </w:r>
      <w:r w:rsidR="00135A90">
        <w:rPr>
          <w:sz w:val="22"/>
          <w:szCs w:val="22"/>
        </w:rPr>
        <w:t xml:space="preserve"> of project</w:t>
      </w:r>
      <w:r w:rsidRPr="005A3AC1">
        <w:rPr>
          <w:sz w:val="22"/>
          <w:szCs w:val="22"/>
        </w:rPr>
        <w:t xml:space="preserve"> and </w:t>
      </w:r>
      <w:r w:rsidR="00135A90">
        <w:rPr>
          <w:sz w:val="22"/>
          <w:szCs w:val="22"/>
        </w:rPr>
        <w:t xml:space="preserve">documents of </w:t>
      </w:r>
      <w:r w:rsidRPr="005A3AC1">
        <w:rPr>
          <w:sz w:val="22"/>
          <w:szCs w:val="22"/>
        </w:rPr>
        <w:t>r</w:t>
      </w:r>
      <w:r w:rsidR="00135A90">
        <w:rPr>
          <w:sz w:val="22"/>
          <w:szCs w:val="22"/>
        </w:rPr>
        <w:t>eport 1</w:t>
      </w:r>
    </w:p>
    <w:p w:rsidR="007E5A0F" w:rsidRPr="00D84D8D" w:rsidRDefault="007E5A0F" w:rsidP="005A3AC1">
      <w:pPr>
        <w:pStyle w:val="Heading1"/>
      </w:pPr>
      <w:r w:rsidRPr="00D84D8D">
        <w:t>Agenda</w:t>
      </w:r>
    </w:p>
    <w:p w:rsidR="006E2F2F" w:rsidRPr="005A3AC1" w:rsidRDefault="005A3AC1" w:rsidP="00135A90">
      <w:pPr>
        <w:numPr>
          <w:ilvl w:val="0"/>
          <w:numId w:val="17"/>
        </w:numPr>
        <w:rPr>
          <w:sz w:val="22"/>
          <w:szCs w:val="22"/>
        </w:rPr>
      </w:pPr>
      <w:r w:rsidRPr="005A3AC1">
        <w:rPr>
          <w:sz w:val="22"/>
          <w:szCs w:val="22"/>
        </w:rPr>
        <w:t xml:space="preserve">Review </w:t>
      </w:r>
      <w:r w:rsidR="00316464">
        <w:rPr>
          <w:sz w:val="22"/>
          <w:szCs w:val="22"/>
        </w:rPr>
        <w:t>CM Plan</w:t>
      </w:r>
    </w:p>
    <w:p w:rsidR="005A3AC1" w:rsidRPr="005A3AC1" w:rsidRDefault="005A3AC1" w:rsidP="00135A90">
      <w:pPr>
        <w:numPr>
          <w:ilvl w:val="0"/>
          <w:numId w:val="17"/>
        </w:numPr>
        <w:rPr>
          <w:sz w:val="22"/>
          <w:szCs w:val="22"/>
        </w:rPr>
      </w:pPr>
      <w:r w:rsidRPr="005A3AC1">
        <w:rPr>
          <w:sz w:val="22"/>
          <w:szCs w:val="22"/>
        </w:rPr>
        <w:t xml:space="preserve">Review </w:t>
      </w:r>
      <w:r w:rsidR="00316464">
        <w:rPr>
          <w:sz w:val="22"/>
          <w:szCs w:val="22"/>
        </w:rPr>
        <w:t>User Requirement Specification</w:t>
      </w:r>
    </w:p>
    <w:p w:rsidR="00D505BC" w:rsidRDefault="00316464" w:rsidP="00135A90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Review Introduction</w:t>
      </w:r>
    </w:p>
    <w:p w:rsidR="00316464" w:rsidRPr="00D84D8D" w:rsidRDefault="00316464" w:rsidP="00135A90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Review Q&amp;A sheet</w:t>
      </w:r>
    </w:p>
    <w:p w:rsidR="007E5A0F" w:rsidRPr="00D84D8D" w:rsidRDefault="007E5A0F" w:rsidP="005A3AC1">
      <w:pPr>
        <w:pStyle w:val="Heading1"/>
      </w:pPr>
      <w:r w:rsidRPr="00D84D8D">
        <w:t>Contents</w:t>
      </w:r>
    </w:p>
    <w:p w:rsidR="00457D4F" w:rsidRPr="00D84D8D" w:rsidRDefault="00457D4F" w:rsidP="003F71C0">
      <w:pPr>
        <w:pStyle w:val="ListParagraph"/>
        <w:ind w:left="1440"/>
        <w:rPr>
          <w:rFonts w:ascii="Times New Roman" w:eastAsia="Times New Roman" w:hAnsi="Times New Roman"/>
          <w:b/>
        </w:rPr>
      </w:pPr>
    </w:p>
    <w:p w:rsidR="00D505BC" w:rsidRDefault="005A3AC1" w:rsidP="005A3AC1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Review </w:t>
      </w:r>
      <w:r w:rsidR="00316464">
        <w:rPr>
          <w:rFonts w:ascii="Times New Roman" w:eastAsia="Times New Roman" w:hAnsi="Times New Roman"/>
        </w:rPr>
        <w:t>CM Plan</w:t>
      </w:r>
      <w:r>
        <w:rPr>
          <w:rFonts w:ascii="Times New Roman" w:eastAsia="Times New Roman" w:hAnsi="Times New Roman"/>
        </w:rPr>
        <w:t>:</w:t>
      </w:r>
    </w:p>
    <w:p w:rsidR="00D505BC" w:rsidRPr="00316464" w:rsidRDefault="00316464" w:rsidP="005A3AC1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CI Baseline Procedure for source code (2.3.1): change link to github hyperlink.</w:t>
      </w:r>
    </w:p>
    <w:p w:rsidR="00316464" w:rsidRPr="00316464" w:rsidRDefault="00316464" w:rsidP="005A3AC1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Create folder in github following folders described in 2.4</w:t>
      </w:r>
    </w:p>
    <w:p w:rsidR="00316464" w:rsidRDefault="00316464" w:rsidP="005A3AC1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 xml:space="preserve">Remove folders if unnecessary. </w:t>
      </w:r>
    </w:p>
    <w:p w:rsidR="00135A90" w:rsidRDefault="00135A90" w:rsidP="00135A90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Plan for next meeting:</w:t>
      </w:r>
    </w:p>
    <w:p w:rsidR="00135A90" w:rsidRPr="00135A90" w:rsidRDefault="00135A90" w:rsidP="00316464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Team </w:t>
      </w:r>
      <w:r w:rsidR="00316464">
        <w:rPr>
          <w:rFonts w:ascii="Times New Roman" w:eastAsia="Times New Roman" w:hAnsi="Times New Roman"/>
        </w:rPr>
        <w:t>update report 1 documents</w:t>
      </w:r>
    </w:p>
    <w:p w:rsidR="00F5683F" w:rsidRPr="00D84D8D" w:rsidRDefault="00F5683F" w:rsidP="005A3AC1">
      <w:pPr>
        <w:pStyle w:val="Heading1"/>
      </w:pPr>
      <w:r w:rsidRPr="00D84D8D">
        <w:t>Conclusion</w:t>
      </w:r>
    </w:p>
    <w:p w:rsidR="00D505BC" w:rsidRPr="00D84D8D" w:rsidRDefault="00D505BC" w:rsidP="00D505BC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D84D8D" w:rsidTr="00396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A95D61" w:rsidRPr="00D84D8D" w:rsidTr="004E15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</w:tcPr>
          <w:p w:rsidR="00A95D61" w:rsidRPr="00D84D8D" w:rsidRDefault="00A95D61" w:rsidP="006C3837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A95D61" w:rsidRPr="00D84D8D" w:rsidRDefault="00A95D61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9E2" w:rsidRPr="00D84D8D" w:rsidTr="004E15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</w:tcPr>
          <w:p w:rsidR="00BE39E2" w:rsidRPr="00D84D8D" w:rsidRDefault="00BE39E2" w:rsidP="004E154D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BE39E2" w:rsidRPr="00D84D8D" w:rsidRDefault="00BE39E2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F5683F" w:rsidRPr="00D84D8D" w:rsidRDefault="00F5683F" w:rsidP="00F5683F">
      <w:pPr>
        <w:spacing w:afterLines="50" w:after="120" w:line="312" w:lineRule="auto"/>
        <w:ind w:left="660"/>
        <w:rPr>
          <w:sz w:val="22"/>
          <w:szCs w:val="22"/>
        </w:rPr>
      </w:pPr>
    </w:p>
    <w:p w:rsidR="00CC1BC3" w:rsidRPr="00D84D8D" w:rsidRDefault="00CC1BC3" w:rsidP="00F5683F">
      <w:pPr>
        <w:spacing w:afterLines="50" w:after="120" w:line="312" w:lineRule="auto"/>
        <w:ind w:left="660"/>
        <w:rPr>
          <w:sz w:val="22"/>
          <w:szCs w:val="22"/>
        </w:rPr>
      </w:pPr>
    </w:p>
    <w:sectPr w:rsidR="00CC1BC3" w:rsidRPr="00D84D8D">
      <w:footerReference w:type="default" r:id="rId8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90B" w:rsidRDefault="00EB290B">
      <w:r>
        <w:separator/>
      </w:r>
    </w:p>
  </w:endnote>
  <w:endnote w:type="continuationSeparator" w:id="0">
    <w:p w:rsidR="00EB290B" w:rsidRDefault="00EB2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A47" w:rsidRDefault="006B1A47">
    <w:pPr>
      <w:pStyle w:val="Footer"/>
      <w:pBdr>
        <w:bottom w:val="single" w:sz="6" w:space="1" w:color="auto"/>
      </w:pBdr>
    </w:pPr>
  </w:p>
  <w:p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 w:rsidR="00A35E0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546C1E">
      <w:rPr>
        <w:rFonts w:ascii="Tahoma" w:hAnsi="Tahoma" w:cs="Tahoma"/>
        <w:noProof/>
        <w:sz w:val="20"/>
      </w:rPr>
      <w:t>1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546C1E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90B" w:rsidRDefault="00EB290B">
      <w:r>
        <w:separator/>
      </w:r>
    </w:p>
  </w:footnote>
  <w:footnote w:type="continuationSeparator" w:id="0">
    <w:p w:rsidR="00EB290B" w:rsidRDefault="00EB2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FDF"/>
    <w:multiLevelType w:val="hybridMultilevel"/>
    <w:tmpl w:val="03B4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0971CA"/>
    <w:multiLevelType w:val="hybridMultilevel"/>
    <w:tmpl w:val="A0C6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7775558"/>
    <w:multiLevelType w:val="hybridMultilevel"/>
    <w:tmpl w:val="B82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22735FB3"/>
    <w:multiLevelType w:val="hybridMultilevel"/>
    <w:tmpl w:val="9D44C434"/>
    <w:lvl w:ilvl="0" w:tplc="196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990083"/>
    <w:multiLevelType w:val="hybridMultilevel"/>
    <w:tmpl w:val="EE88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2696774"/>
    <w:multiLevelType w:val="hybridMultilevel"/>
    <w:tmpl w:val="AC164F5A"/>
    <w:lvl w:ilvl="0" w:tplc="AC584D2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10"/>
  </w:num>
  <w:num w:numId="5">
    <w:abstractNumId w:val="16"/>
  </w:num>
  <w:num w:numId="6">
    <w:abstractNumId w:val="15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13"/>
  </w:num>
  <w:num w:numId="13">
    <w:abstractNumId w:val="14"/>
  </w:num>
  <w:num w:numId="14">
    <w:abstractNumId w:val="0"/>
  </w:num>
  <w:num w:numId="15">
    <w:abstractNumId w:val="9"/>
  </w:num>
  <w:num w:numId="16">
    <w:abstractNumId w:val="11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F3"/>
    <w:rsid w:val="00000130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10E2C"/>
    <w:rsid w:val="001201D0"/>
    <w:rsid w:val="00125910"/>
    <w:rsid w:val="001300B4"/>
    <w:rsid w:val="00133085"/>
    <w:rsid w:val="00134D26"/>
    <w:rsid w:val="00135A90"/>
    <w:rsid w:val="00146CDA"/>
    <w:rsid w:val="00147ACD"/>
    <w:rsid w:val="00155FD8"/>
    <w:rsid w:val="0016269E"/>
    <w:rsid w:val="00170F27"/>
    <w:rsid w:val="001721D4"/>
    <w:rsid w:val="00176C57"/>
    <w:rsid w:val="00180EA5"/>
    <w:rsid w:val="001812EA"/>
    <w:rsid w:val="001863B3"/>
    <w:rsid w:val="00191110"/>
    <w:rsid w:val="001925CD"/>
    <w:rsid w:val="001948AC"/>
    <w:rsid w:val="00194E30"/>
    <w:rsid w:val="001A2346"/>
    <w:rsid w:val="001A5CCF"/>
    <w:rsid w:val="001B4258"/>
    <w:rsid w:val="001C78FA"/>
    <w:rsid w:val="001D2467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16464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5242A"/>
    <w:rsid w:val="00353847"/>
    <w:rsid w:val="00356A55"/>
    <w:rsid w:val="00360C37"/>
    <w:rsid w:val="003639B5"/>
    <w:rsid w:val="0036455E"/>
    <w:rsid w:val="00365A65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A701A"/>
    <w:rsid w:val="003B653D"/>
    <w:rsid w:val="003B6C75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70C8C"/>
    <w:rsid w:val="00471B99"/>
    <w:rsid w:val="0047525D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4A3B"/>
    <w:rsid w:val="00546C1E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A3AC1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0375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17104"/>
    <w:rsid w:val="006213CC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EE0"/>
    <w:rsid w:val="0065748F"/>
    <w:rsid w:val="00657AFB"/>
    <w:rsid w:val="006620DE"/>
    <w:rsid w:val="00665A11"/>
    <w:rsid w:val="0066708A"/>
    <w:rsid w:val="0066736D"/>
    <w:rsid w:val="00667E8E"/>
    <w:rsid w:val="00667EBC"/>
    <w:rsid w:val="006740CF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837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C67"/>
    <w:rsid w:val="00743A88"/>
    <w:rsid w:val="0074541D"/>
    <w:rsid w:val="00745755"/>
    <w:rsid w:val="00753E8B"/>
    <w:rsid w:val="0076103C"/>
    <w:rsid w:val="007610D5"/>
    <w:rsid w:val="00761351"/>
    <w:rsid w:val="0076434A"/>
    <w:rsid w:val="00770A25"/>
    <w:rsid w:val="00770EDE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A81"/>
    <w:rsid w:val="00880DC3"/>
    <w:rsid w:val="00886A03"/>
    <w:rsid w:val="008A0D06"/>
    <w:rsid w:val="008A1967"/>
    <w:rsid w:val="008A633E"/>
    <w:rsid w:val="008B447A"/>
    <w:rsid w:val="008B55D0"/>
    <w:rsid w:val="008B59FA"/>
    <w:rsid w:val="008B7B61"/>
    <w:rsid w:val="008C378C"/>
    <w:rsid w:val="008C6144"/>
    <w:rsid w:val="008D26F2"/>
    <w:rsid w:val="008D6C0B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4B83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212A"/>
    <w:rsid w:val="00962C08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B7F"/>
    <w:rsid w:val="009D3CCF"/>
    <w:rsid w:val="009D6849"/>
    <w:rsid w:val="009E2700"/>
    <w:rsid w:val="009E4364"/>
    <w:rsid w:val="009E70D1"/>
    <w:rsid w:val="009F56C5"/>
    <w:rsid w:val="009F576A"/>
    <w:rsid w:val="009F5CB8"/>
    <w:rsid w:val="00A10C9C"/>
    <w:rsid w:val="00A12B35"/>
    <w:rsid w:val="00A13A33"/>
    <w:rsid w:val="00A21C49"/>
    <w:rsid w:val="00A21E41"/>
    <w:rsid w:val="00A21F3D"/>
    <w:rsid w:val="00A30E71"/>
    <w:rsid w:val="00A347BD"/>
    <w:rsid w:val="00A35E0D"/>
    <w:rsid w:val="00A40F4A"/>
    <w:rsid w:val="00A41214"/>
    <w:rsid w:val="00A438C4"/>
    <w:rsid w:val="00A625BE"/>
    <w:rsid w:val="00A62F76"/>
    <w:rsid w:val="00A64544"/>
    <w:rsid w:val="00A64BA1"/>
    <w:rsid w:val="00A818B6"/>
    <w:rsid w:val="00A81AE9"/>
    <w:rsid w:val="00A82912"/>
    <w:rsid w:val="00A867D9"/>
    <w:rsid w:val="00A86B7B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5C57"/>
    <w:rsid w:val="00AD1DD3"/>
    <w:rsid w:val="00AD390F"/>
    <w:rsid w:val="00AD54D2"/>
    <w:rsid w:val="00AD7B15"/>
    <w:rsid w:val="00AE6D73"/>
    <w:rsid w:val="00AF19BA"/>
    <w:rsid w:val="00AF4183"/>
    <w:rsid w:val="00AF7FF6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113D"/>
    <w:rsid w:val="00BB3311"/>
    <w:rsid w:val="00BB60F8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41B0E"/>
    <w:rsid w:val="00C430FB"/>
    <w:rsid w:val="00C44EEB"/>
    <w:rsid w:val="00C4633B"/>
    <w:rsid w:val="00C4778E"/>
    <w:rsid w:val="00C47BBB"/>
    <w:rsid w:val="00C5011D"/>
    <w:rsid w:val="00C54EB1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F0574"/>
    <w:rsid w:val="00CF31C4"/>
    <w:rsid w:val="00D0318B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84D8D"/>
    <w:rsid w:val="00D94A86"/>
    <w:rsid w:val="00DA2510"/>
    <w:rsid w:val="00DB2D83"/>
    <w:rsid w:val="00DB4871"/>
    <w:rsid w:val="00DC2732"/>
    <w:rsid w:val="00DC30B9"/>
    <w:rsid w:val="00DD105B"/>
    <w:rsid w:val="00DD1E98"/>
    <w:rsid w:val="00DD56F7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B290B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61B2"/>
    <w:rsid w:val="00FA250D"/>
    <w:rsid w:val="00FA4A41"/>
    <w:rsid w:val="00FA7E15"/>
    <w:rsid w:val="00FB3801"/>
    <w:rsid w:val="00FC2E1C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E2D5CBC-867B-45B1-A59F-59734521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Manager>Le The Hung</Manager>
  <Company>FPT SOFT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>v1.2</dc:subject>
  <dc:creator>ManhLN</dc:creator>
  <cp:keywords>MM; template</cp:keywords>
  <dc:description/>
  <cp:lastModifiedBy>Ngọc Mạnh Lưu</cp:lastModifiedBy>
  <cp:revision>2</cp:revision>
  <dcterms:created xsi:type="dcterms:W3CDTF">2015-09-21T23:11:00Z</dcterms:created>
  <dcterms:modified xsi:type="dcterms:W3CDTF">2015-09-21T23:11:00Z</dcterms:modified>
  <cp:category>BM</cp:category>
</cp:coreProperties>
</file>