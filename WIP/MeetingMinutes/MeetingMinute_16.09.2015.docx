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bookmarkStart w:id="0" w:name="_GoBack"/>
                  <w:bookmarkEnd w:id="0"/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Lưu Ngọc Mạnh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</w:t>
            </w:r>
            <w:r w:rsidR="00754C9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914B8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4D26" w:rsidRPr="00D84D8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7144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D84D8D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Introductor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Công Chính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Dương Đức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Cao Thị Phương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t>Objectives</w:t>
      </w:r>
    </w:p>
    <w:p w:rsidR="00135A90" w:rsidRPr="00135A90" w:rsidRDefault="005A3AC1" w:rsidP="00135A90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 w:rsidR="00135A90"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 w:rsidR="00135A90">
        <w:rPr>
          <w:sz w:val="22"/>
          <w:szCs w:val="22"/>
        </w:rPr>
        <w:t xml:space="preserve">documents of </w:t>
      </w:r>
      <w:r w:rsidRPr="005A3AC1">
        <w:rPr>
          <w:sz w:val="22"/>
          <w:szCs w:val="22"/>
        </w:rPr>
        <w:t>r</w:t>
      </w:r>
      <w:r w:rsidR="00135A90">
        <w:rPr>
          <w:sz w:val="22"/>
          <w:szCs w:val="22"/>
        </w:rPr>
        <w:t>eport 1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6E2F2F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</w:p>
    <w:p w:rsidR="005A3AC1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>project plan</w:t>
      </w:r>
    </w:p>
    <w:p w:rsidR="00D505BC" w:rsidRPr="00D84D8D" w:rsidRDefault="00135A90" w:rsidP="00135A90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Plan for next meeting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Default="005A3AC1" w:rsidP="005A3AC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schedule:</w:t>
      </w:r>
    </w:p>
    <w:p w:rsidR="005A3AC1" w:rsidRDefault="005A3AC1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Change end date of project to 25/12</w:t>
      </w:r>
      <w:r w:rsidR="005E0375">
        <w:rPr>
          <w:rFonts w:ascii="Times New Roman" w:eastAsia="Times New Roman" w:hAnsi="Times New Roman"/>
        </w:rPr>
        <w:t>.</w:t>
      </w:r>
    </w:p>
    <w:p w:rsidR="005A3AC1" w:rsidRDefault="005A3AC1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Duration of “create prototype task” must be from 7 to 10 days to close to actual</w:t>
      </w:r>
      <w:r w:rsidR="005E0375">
        <w:rPr>
          <w:rFonts w:ascii="Times New Roman" w:eastAsia="Times New Roman" w:hAnsi="Times New Roman"/>
        </w:rPr>
        <w:t>.</w:t>
      </w:r>
    </w:p>
    <w:p w:rsidR="005A3AC1" w:rsidRDefault="005A3AC1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Split big tasks to smaller task</w:t>
      </w:r>
      <w:r w:rsidR="005E0375">
        <w:rPr>
          <w:rFonts w:ascii="Times New Roman" w:eastAsia="Times New Roman" w:hAnsi="Times New Roman"/>
        </w:rPr>
        <w:t xml:space="preserve"> and set duration in 2 phases.</w:t>
      </w:r>
    </w:p>
    <w:p w:rsidR="005E0375" w:rsidRDefault="005E0375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Reduce the dependence between tasks and fix duration of tasks.</w:t>
      </w:r>
    </w:p>
    <w:p w:rsidR="005E0375" w:rsidRDefault="005E0375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Add complete document milestones</w:t>
      </w:r>
    </w:p>
    <w:p w:rsidR="00D505BC" w:rsidRDefault="005E0375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Termination phase is too short, must be more than 8 days.</w:t>
      </w:r>
    </w:p>
    <w:p w:rsidR="005E0375" w:rsidRDefault="005E0375" w:rsidP="005E0375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project plan:</w:t>
      </w:r>
    </w:p>
    <w:p w:rsidR="005E0375" w:rsidRDefault="005E0375" w:rsidP="005E037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Business domain of project: E-commerce.</w:t>
      </w:r>
    </w:p>
    <w:p w:rsidR="005E0375" w:rsidRDefault="005E0375" w:rsidP="005E037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create estimate file for coding phase.</w:t>
      </w:r>
    </w:p>
    <w:p w:rsidR="005E0375" w:rsidRDefault="005E0375" w:rsidP="005E037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assign who is Q/A of project.</w:t>
      </w:r>
    </w:p>
    <w:p w:rsidR="005E0375" w:rsidRDefault="005E0375" w:rsidP="005E037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Unit test case: 20 UTC/KLOC; Integration test case: 20 UTC/KLOC; System test case: 60 UTC/KLOC.</w:t>
      </w:r>
    </w:p>
    <w:p w:rsidR="00135A90" w:rsidRDefault="00135A90" w:rsidP="00135A90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next meeting:</w:t>
      </w:r>
    </w:p>
    <w:p w:rsidR="00135A90" w:rsidRDefault="00135A90" w:rsidP="00135A9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edit documents follow comments of supervisor.</w:t>
      </w:r>
    </w:p>
    <w:p w:rsidR="00135A90" w:rsidRPr="00135A90" w:rsidRDefault="00135A90" w:rsidP="00135A9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all documents of report 1.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3D" w:rsidRDefault="00B64E3D">
      <w:r>
        <w:separator/>
      </w:r>
    </w:p>
  </w:endnote>
  <w:endnote w:type="continuationSeparator" w:id="0">
    <w:p w:rsidR="00B64E3D" w:rsidRDefault="00B6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1E0C64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1E0C64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3D" w:rsidRDefault="00B64E3D">
      <w:r>
        <w:separator/>
      </w:r>
    </w:p>
  </w:footnote>
  <w:footnote w:type="continuationSeparator" w:id="0">
    <w:p w:rsidR="00B64E3D" w:rsidRDefault="00B6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5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  <w:num w:numId="16">
    <w:abstractNumId w:val="11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D9D4D5-9DD8-4345-A616-808A53D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MM; template</cp:keywords>
  <dc:description/>
  <cp:lastModifiedBy>Ngọc Mạnh Lưu</cp:lastModifiedBy>
  <cp:revision>2</cp:revision>
  <dcterms:created xsi:type="dcterms:W3CDTF">2015-09-21T23:11:00Z</dcterms:created>
  <dcterms:modified xsi:type="dcterms:W3CDTF">2015-09-21T23:11:00Z</dcterms:modified>
  <cp:category>BM</cp:category>
</cp:coreProperties>
</file>