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:rsidR="007E5A0F" w:rsidRPr="00D84D8D" w:rsidRDefault="001E0C64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84D8D">
                    <w:rPr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7B31CDD4" wp14:editId="40B233CE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Dandelion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DDL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Lưu Ngọc Mạnh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Nguyễn Văn Sang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A266B8" w:rsidP="00A266B8">
            <w:pPr>
              <w:pStyle w:val="bang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ũ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C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ô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 Ch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ính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0B6487" w:rsidP="00754C9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12/10</w:t>
            </w:r>
            <w:bookmarkStart w:id="0" w:name="_GoBack"/>
            <w:bookmarkEnd w:id="0"/>
            <w:r w:rsidR="00D84D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/2015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A266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="00914B83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C93006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Lưu Ngọc Mạnh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Vũ Công Chính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Minh Huy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A266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Cao Thị Phương Mai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9F0B1A">
              <w:rPr>
                <w:rFonts w:ascii="Times New Roman" w:hAnsi="Times New Roman" w:cs="Times New Roman"/>
                <w:sz w:val="22"/>
                <w:szCs w:val="22"/>
              </w:rPr>
              <w:t>ươ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ng </w:t>
            </w:r>
            <w:r w:rsidRPr="009F0B1A">
              <w:rPr>
                <w:rFonts w:ascii="Times New Roman" w:hAnsi="Times New Roman" w:cs="Times New Roman"/>
                <w:sz w:val="22"/>
                <w:szCs w:val="22"/>
              </w:rPr>
              <w:t>Đức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Vũ Ngọc Trung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1011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10117C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8E11F6" w:rsidP="0010117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84D8D" w:rsidRDefault="00D84D8D" w:rsidP="005A3AC1">
      <w:pPr>
        <w:pStyle w:val="Heading1"/>
      </w:pPr>
    </w:p>
    <w:p w:rsidR="00CF31C4" w:rsidRPr="00D84D8D" w:rsidRDefault="00D84D8D" w:rsidP="005A3AC1">
      <w:pPr>
        <w:pStyle w:val="Heading1"/>
      </w:pPr>
      <w:r>
        <w:br w:type="page"/>
      </w:r>
    </w:p>
    <w:p w:rsidR="00135A90" w:rsidRDefault="007E5A0F" w:rsidP="00135A90">
      <w:pPr>
        <w:pStyle w:val="Heading1"/>
      </w:pPr>
      <w:r w:rsidRPr="00D84D8D">
        <w:lastRenderedPageBreak/>
        <w:t>Objectives</w:t>
      </w:r>
    </w:p>
    <w:p w:rsidR="00135A90" w:rsidRPr="00135A90" w:rsidRDefault="005A3AC1" w:rsidP="00FF3951">
      <w:pPr>
        <w:ind w:firstLine="720"/>
        <w:rPr>
          <w:sz w:val="22"/>
          <w:szCs w:val="22"/>
        </w:rPr>
      </w:pPr>
      <w:r w:rsidRPr="005A3AC1">
        <w:rPr>
          <w:sz w:val="22"/>
          <w:szCs w:val="22"/>
        </w:rPr>
        <w:t xml:space="preserve">Review </w:t>
      </w:r>
      <w:r w:rsidR="00106FD7">
        <w:rPr>
          <w:sz w:val="22"/>
          <w:szCs w:val="22"/>
        </w:rPr>
        <w:t>Test Plan</w:t>
      </w:r>
    </w:p>
    <w:p w:rsidR="007E5A0F" w:rsidRPr="00D84D8D" w:rsidRDefault="007E5A0F" w:rsidP="005A3AC1">
      <w:pPr>
        <w:pStyle w:val="Heading1"/>
      </w:pPr>
      <w:r w:rsidRPr="00D84D8D">
        <w:t>Agenda</w:t>
      </w:r>
    </w:p>
    <w:p w:rsidR="001D38D6" w:rsidRDefault="001D38D6" w:rsidP="00FF3951">
      <w:pPr>
        <w:ind w:left="720"/>
        <w:rPr>
          <w:sz w:val="22"/>
          <w:szCs w:val="22"/>
        </w:rPr>
      </w:pPr>
      <w:r>
        <w:rPr>
          <w:sz w:val="22"/>
          <w:szCs w:val="22"/>
        </w:rPr>
        <w:t>Review Test Plan</w:t>
      </w:r>
    </w:p>
    <w:p w:rsidR="007E5A0F" w:rsidRPr="00D84D8D" w:rsidRDefault="007E5A0F" w:rsidP="005A3AC1">
      <w:pPr>
        <w:pStyle w:val="Heading1"/>
      </w:pPr>
      <w:r w:rsidRPr="00D84D8D">
        <w:t>Contents</w:t>
      </w:r>
    </w:p>
    <w:p w:rsidR="00457D4F" w:rsidRPr="00D84D8D" w:rsidRDefault="00457D4F" w:rsidP="00FF3951">
      <w:pPr>
        <w:pStyle w:val="ListParagraph"/>
        <w:ind w:left="1440"/>
        <w:rPr>
          <w:rFonts w:ascii="Times New Roman" w:eastAsia="Times New Roman" w:hAnsi="Times New Roman"/>
          <w:b/>
        </w:rPr>
      </w:pPr>
    </w:p>
    <w:p w:rsidR="00D505BC" w:rsidRDefault="00AE735E" w:rsidP="00FF3951">
      <w:pPr>
        <w:ind w:firstLine="720"/>
        <w:rPr>
          <w:rFonts w:eastAsia="Times New Roman"/>
        </w:rPr>
      </w:pPr>
      <w:r>
        <w:rPr>
          <w:sz w:val="22"/>
          <w:szCs w:val="22"/>
        </w:rPr>
        <w:t xml:space="preserve">Review </w:t>
      </w:r>
      <w:r w:rsidR="00A33316">
        <w:rPr>
          <w:sz w:val="22"/>
          <w:szCs w:val="22"/>
        </w:rPr>
        <w:t>Test Plan</w:t>
      </w:r>
      <w:r w:rsidR="005A3AC1" w:rsidRPr="00AE735E">
        <w:rPr>
          <w:rFonts w:eastAsia="Times New Roman"/>
        </w:rPr>
        <w:t>:</w:t>
      </w:r>
    </w:p>
    <w:p w:rsidR="00FF3951" w:rsidRDefault="00FF3951" w:rsidP="00FF3951">
      <w:pPr>
        <w:ind w:firstLine="720"/>
        <w:rPr>
          <w:rFonts w:eastAsia="Times New Roman"/>
        </w:rPr>
      </w:pPr>
      <w:r>
        <w:rPr>
          <w:rFonts w:eastAsia="Times New Roman"/>
        </w:rPr>
        <w:t>1. Test divide 4 phase: unit test, i</w:t>
      </w:r>
      <w:r w:rsidR="00466D59">
        <w:rPr>
          <w:rFonts w:eastAsia="Times New Roman"/>
        </w:rPr>
        <w:t>n</w:t>
      </w:r>
      <w:r>
        <w:rPr>
          <w:rFonts w:eastAsia="Times New Roman"/>
        </w:rPr>
        <w:t>te</w:t>
      </w:r>
      <w:r w:rsidR="00466D59">
        <w:rPr>
          <w:rFonts w:eastAsia="Times New Roman"/>
        </w:rPr>
        <w:t>g</w:t>
      </w:r>
      <w:r>
        <w:rPr>
          <w:rFonts w:eastAsia="Times New Roman"/>
        </w:rPr>
        <w:t>ration test, system test, acceptance test =&gt; remove phase component test.</w:t>
      </w:r>
      <w:r w:rsidR="00466D59">
        <w:rPr>
          <w:rFonts w:eastAsia="Times New Roman"/>
        </w:rPr>
        <w:t xml:space="preserve"> </w:t>
      </w:r>
    </w:p>
    <w:p w:rsidR="00466D59" w:rsidRDefault="00466D59" w:rsidP="006762FE">
      <w:pPr>
        <w:ind w:left="720"/>
        <w:rPr>
          <w:rFonts w:eastAsia="Times New Roman"/>
        </w:rPr>
      </w:pPr>
      <w:r>
        <w:rPr>
          <w:rFonts w:eastAsia="Times New Roman"/>
        </w:rPr>
        <w:t>2. (1.8) V</w:t>
      </w:r>
      <w:r w:rsidRPr="00466D59">
        <w:rPr>
          <w:rFonts w:eastAsia="Times New Roman"/>
        </w:rPr>
        <w:t>ẽ</w:t>
      </w:r>
      <w:r>
        <w:rPr>
          <w:rFonts w:eastAsia="Times New Roman"/>
        </w:rPr>
        <w:t xml:space="preserve"> lai mo</w:t>
      </w:r>
      <w:r w:rsidRPr="00466D59">
        <w:rPr>
          <w:rFonts w:eastAsia="Times New Roman"/>
        </w:rPr>
        <w:t>d</w:t>
      </w:r>
      <w:r>
        <w:rPr>
          <w:rFonts w:eastAsia="Times New Roman"/>
        </w:rPr>
        <w:t>el t</w:t>
      </w:r>
      <w:r w:rsidRPr="00466D59">
        <w:rPr>
          <w:rFonts w:eastAsia="Times New Roman"/>
        </w:rPr>
        <w:t>es</w:t>
      </w:r>
      <w:r>
        <w:rPr>
          <w:rFonts w:eastAsia="Times New Roman"/>
        </w:rPr>
        <w:t>t: Co</w:t>
      </w:r>
      <w:r w:rsidRPr="00466D59">
        <w:rPr>
          <w:rFonts w:eastAsia="Times New Roman"/>
        </w:rPr>
        <w:t>d</w:t>
      </w:r>
      <w:r>
        <w:rPr>
          <w:rFonts w:eastAsia="Times New Roman"/>
        </w:rPr>
        <w:t>e -&gt; unit test -&gt; integration test -&gt; system test -&gt; acceptance test</w:t>
      </w:r>
      <w:r w:rsidR="00BB4FF8">
        <w:rPr>
          <w:rFonts w:eastAsia="Times New Roman"/>
        </w:rPr>
        <w:t xml:space="preserve">. </w:t>
      </w:r>
      <w:r w:rsidR="00A63C00">
        <w:rPr>
          <w:rFonts w:eastAsia="Times New Roman"/>
        </w:rPr>
        <w:t xml:space="preserve"> (</w:t>
      </w:r>
      <w:r w:rsidR="00A63C00" w:rsidRPr="00A63C00">
        <w:rPr>
          <w:rFonts w:eastAsia="Times New Roman"/>
          <w:b/>
        </w:rPr>
        <w:t>Bảo vệ đồ án</w:t>
      </w:r>
      <w:r w:rsidR="00A63C00">
        <w:rPr>
          <w:rFonts w:eastAsia="Times New Roman"/>
          <w:b/>
        </w:rPr>
        <w:t xml:space="preserve">: </w:t>
      </w:r>
      <w:r w:rsidR="00A63C00">
        <w:rPr>
          <w:rFonts w:eastAsia="Times New Roman"/>
        </w:rPr>
        <w:t>S</w:t>
      </w:r>
      <w:r w:rsidR="00A63C00" w:rsidRPr="00A63C00">
        <w:rPr>
          <w:rFonts w:eastAsia="Times New Roman"/>
        </w:rPr>
        <w:t>ửa</w:t>
      </w:r>
      <w:r w:rsidR="00A63C00">
        <w:rPr>
          <w:rFonts w:eastAsia="Times New Roman"/>
        </w:rPr>
        <w:t xml:space="preserve"> m</w:t>
      </w:r>
      <w:r w:rsidR="00A63C00" w:rsidRPr="00A63C00">
        <w:rPr>
          <w:rFonts w:eastAsia="Times New Roman"/>
        </w:rPr>
        <w:t>ô</w:t>
      </w:r>
      <w:r w:rsidR="00A63C00">
        <w:rPr>
          <w:rFonts w:eastAsia="Times New Roman"/>
        </w:rPr>
        <w:t xml:space="preserve"> h</w:t>
      </w:r>
      <w:r w:rsidR="00A63C00" w:rsidRPr="00A63C00">
        <w:rPr>
          <w:rFonts w:eastAsia="Times New Roman"/>
        </w:rPr>
        <w:t>ình</w:t>
      </w:r>
      <w:r w:rsidR="00A63C00">
        <w:rPr>
          <w:rFonts w:eastAsia="Times New Roman"/>
        </w:rPr>
        <w:t xml:space="preserve"> n</w:t>
      </w:r>
      <w:r w:rsidR="00A63C00" w:rsidRPr="00A63C00">
        <w:rPr>
          <w:rFonts w:eastAsia="Times New Roman"/>
        </w:rPr>
        <w:t>à</w:t>
      </w:r>
      <w:r w:rsidR="00A63C00">
        <w:rPr>
          <w:rFonts w:eastAsia="Times New Roman"/>
        </w:rPr>
        <w:t>y theo th</w:t>
      </w:r>
      <w:r w:rsidR="00A63C00" w:rsidRPr="00A63C00">
        <w:rPr>
          <w:rFonts w:eastAsia="Times New Roman"/>
        </w:rPr>
        <w:t>ực</w:t>
      </w:r>
      <w:r w:rsidR="00A63C00">
        <w:rPr>
          <w:rFonts w:eastAsia="Times New Roman"/>
        </w:rPr>
        <w:t xml:space="preserve"> t</w:t>
      </w:r>
      <w:r w:rsidR="00A63C00" w:rsidRPr="00A63C00">
        <w:rPr>
          <w:rFonts w:eastAsia="Times New Roman"/>
        </w:rPr>
        <w:t>ế</w:t>
      </w:r>
      <w:r w:rsidR="00A63C00">
        <w:rPr>
          <w:rFonts w:eastAsia="Times New Roman"/>
        </w:rPr>
        <w:t>, kh</w:t>
      </w:r>
      <w:r w:rsidR="00A63C00" w:rsidRPr="00A63C00">
        <w:rPr>
          <w:rFonts w:eastAsia="Times New Roman"/>
        </w:rPr>
        <w:t>ô</w:t>
      </w:r>
      <w:r w:rsidR="00A63C00">
        <w:rPr>
          <w:rFonts w:eastAsia="Times New Roman"/>
        </w:rPr>
        <w:t>ng ph</w:t>
      </w:r>
      <w:r w:rsidR="00A63C00" w:rsidRPr="00A63C00">
        <w:rPr>
          <w:rFonts w:eastAsia="Times New Roman"/>
        </w:rPr>
        <w:t>ải</w:t>
      </w:r>
      <w:r w:rsidR="00A63C00">
        <w:rPr>
          <w:rFonts w:eastAsia="Times New Roman"/>
        </w:rPr>
        <w:t xml:space="preserve"> m</w:t>
      </w:r>
      <w:r w:rsidR="00A63C00" w:rsidRPr="00A63C00">
        <w:rPr>
          <w:rFonts w:eastAsia="Times New Roman"/>
        </w:rPr>
        <w:t>ô</w:t>
      </w:r>
      <w:r w:rsidR="00A63C00">
        <w:rPr>
          <w:rFonts w:eastAsia="Times New Roman"/>
        </w:rPr>
        <w:t xml:space="preserve"> h</w:t>
      </w:r>
      <w:r w:rsidR="00A63C00" w:rsidRPr="00A63C00">
        <w:rPr>
          <w:rFonts w:eastAsia="Times New Roman"/>
        </w:rPr>
        <w:t>ình</w:t>
      </w:r>
      <w:r w:rsidR="00A63C00">
        <w:rPr>
          <w:rFonts w:eastAsia="Times New Roman"/>
        </w:rPr>
        <w:t xml:space="preserve"> chung, m</w:t>
      </w:r>
      <w:r w:rsidR="00A63C00" w:rsidRPr="00A63C00">
        <w:rPr>
          <w:rFonts w:eastAsia="Times New Roman"/>
        </w:rPr>
        <w:t>ô</w:t>
      </w:r>
      <w:r w:rsidR="00A63C00">
        <w:rPr>
          <w:rFonts w:eastAsia="Times New Roman"/>
        </w:rPr>
        <w:t xml:space="preserve"> h</w:t>
      </w:r>
      <w:r w:rsidR="00A63C00" w:rsidRPr="00A63C00">
        <w:rPr>
          <w:rFonts w:eastAsia="Times New Roman"/>
        </w:rPr>
        <w:t>ình</w:t>
      </w:r>
      <w:r w:rsidR="00A63C00">
        <w:rPr>
          <w:rFonts w:eastAsia="Times New Roman"/>
        </w:rPr>
        <w:t xml:space="preserve"> chu</w:t>
      </w:r>
      <w:r w:rsidR="00A63C00" w:rsidRPr="00A63C00">
        <w:rPr>
          <w:rFonts w:eastAsia="Times New Roman"/>
        </w:rPr>
        <w:t>ẩn</w:t>
      </w:r>
      <w:r w:rsidR="00A63C00">
        <w:rPr>
          <w:rFonts w:eastAsia="Times New Roman"/>
        </w:rPr>
        <w:t>, nh</w:t>
      </w:r>
      <w:r w:rsidR="00A63C00" w:rsidRPr="00A63C00">
        <w:rPr>
          <w:rFonts w:eastAsia="Times New Roman"/>
        </w:rPr>
        <w:t>ư</w:t>
      </w:r>
      <w:r w:rsidR="00A63C00">
        <w:rPr>
          <w:rFonts w:eastAsia="Times New Roman"/>
        </w:rPr>
        <w:t>ng n</w:t>
      </w:r>
      <w:r w:rsidR="00A63C00" w:rsidRPr="00A63C00">
        <w:rPr>
          <w:rFonts w:eastAsia="Times New Roman"/>
        </w:rPr>
        <w:t>ó</w:t>
      </w:r>
      <w:r w:rsidR="00A63C00">
        <w:rPr>
          <w:rFonts w:eastAsia="Times New Roman"/>
        </w:rPr>
        <w:t xml:space="preserve"> l</w:t>
      </w:r>
      <w:r w:rsidR="00A63C00" w:rsidRPr="00A63C00">
        <w:rPr>
          <w:rFonts w:eastAsia="Times New Roman"/>
        </w:rPr>
        <w:t>à</w:t>
      </w:r>
      <w:r w:rsidR="00A63C00">
        <w:rPr>
          <w:rFonts w:eastAsia="Times New Roman"/>
        </w:rPr>
        <w:t xml:space="preserve"> m</w:t>
      </w:r>
      <w:r w:rsidR="00A63C00" w:rsidRPr="00A63C00">
        <w:rPr>
          <w:rFonts w:eastAsia="Times New Roman"/>
        </w:rPr>
        <w:t>ô</w:t>
      </w:r>
      <w:r w:rsidR="00A63C00">
        <w:rPr>
          <w:rFonts w:eastAsia="Times New Roman"/>
        </w:rPr>
        <w:t xml:space="preserve"> h</w:t>
      </w:r>
      <w:r w:rsidR="00A63C00" w:rsidRPr="00A63C00">
        <w:rPr>
          <w:rFonts w:eastAsia="Times New Roman"/>
        </w:rPr>
        <w:t>ình</w:t>
      </w:r>
      <w:r w:rsidR="00A63C00">
        <w:rPr>
          <w:rFonts w:eastAsia="Times New Roman"/>
        </w:rPr>
        <w:t xml:space="preserve"> h</w:t>
      </w:r>
      <w:r w:rsidR="00A63C00" w:rsidRPr="00A63C00">
        <w:rPr>
          <w:rFonts w:eastAsia="Times New Roman"/>
        </w:rPr>
        <w:t>ợp</w:t>
      </w:r>
      <w:r w:rsidR="00A63C00">
        <w:rPr>
          <w:rFonts w:eastAsia="Times New Roman"/>
        </w:rPr>
        <w:t xml:space="preserve"> v</w:t>
      </w:r>
      <w:r w:rsidR="00A63C00" w:rsidRPr="00A63C00">
        <w:rPr>
          <w:rFonts w:eastAsia="Times New Roman"/>
        </w:rPr>
        <w:t>ới</w:t>
      </w:r>
      <w:r w:rsidR="00A63C00">
        <w:rPr>
          <w:rFonts w:eastAsia="Times New Roman"/>
        </w:rPr>
        <w:t xml:space="preserve"> nh</w:t>
      </w:r>
      <w:r w:rsidR="00A63C00" w:rsidRPr="00A63C00">
        <w:rPr>
          <w:rFonts w:eastAsia="Times New Roman"/>
        </w:rPr>
        <w:t>óm</w:t>
      </w:r>
      <w:r w:rsidR="00A63C00">
        <w:rPr>
          <w:rFonts w:eastAsia="Times New Roman"/>
        </w:rPr>
        <w:t>, co</w:t>
      </w:r>
      <w:r w:rsidR="00A63C00" w:rsidRPr="00A63C00">
        <w:rPr>
          <w:rFonts w:eastAsia="Times New Roman"/>
        </w:rPr>
        <w:t>d</w:t>
      </w:r>
      <w:r w:rsidR="00A63C00">
        <w:rPr>
          <w:rFonts w:eastAsia="Times New Roman"/>
        </w:rPr>
        <w:t>e xong m</w:t>
      </w:r>
      <w:r w:rsidR="00A63C00" w:rsidRPr="00A63C00">
        <w:rPr>
          <w:rFonts w:eastAsia="Times New Roman"/>
        </w:rPr>
        <w:t>ới</w:t>
      </w:r>
      <w:r w:rsidR="00A63C00">
        <w:rPr>
          <w:rFonts w:eastAsia="Times New Roman"/>
        </w:rPr>
        <w:t xml:space="preserve"> unit t</w:t>
      </w:r>
      <w:r w:rsidR="00A63C00" w:rsidRPr="00A63C00">
        <w:rPr>
          <w:rFonts w:eastAsia="Times New Roman"/>
        </w:rPr>
        <w:t>es</w:t>
      </w:r>
      <w:r w:rsidR="00A63C00">
        <w:rPr>
          <w:rFonts w:eastAsia="Times New Roman"/>
        </w:rPr>
        <w:t>t)</w:t>
      </w:r>
      <w:r w:rsidR="009C29EC">
        <w:rPr>
          <w:rFonts w:eastAsia="Times New Roman"/>
        </w:rPr>
        <w:t>.</w:t>
      </w:r>
    </w:p>
    <w:p w:rsidR="00A63C00" w:rsidRDefault="00A63C00" w:rsidP="00FF3951">
      <w:pPr>
        <w:ind w:firstLine="720"/>
        <w:rPr>
          <w:rFonts w:eastAsia="Times New Roman"/>
        </w:rPr>
      </w:pPr>
      <w:r>
        <w:rPr>
          <w:rFonts w:eastAsia="Times New Roman"/>
        </w:rPr>
        <w:t>3. (1.8) Rename: Train needs -&gt; G</w:t>
      </w:r>
      <w:r w:rsidRPr="00A63C00">
        <w:rPr>
          <w:rFonts w:eastAsia="Times New Roman"/>
        </w:rPr>
        <w:t>uarantee the quality model</w:t>
      </w:r>
      <w:r>
        <w:rPr>
          <w:rFonts w:eastAsia="Times New Roman"/>
        </w:rPr>
        <w:t xml:space="preserve"> (m</w:t>
      </w:r>
      <w:r w:rsidRPr="00A63C00">
        <w:rPr>
          <w:rFonts w:eastAsia="Times New Roman"/>
        </w:rPr>
        <w:t>ô</w:t>
      </w:r>
      <w:r>
        <w:rPr>
          <w:rFonts w:eastAsia="Times New Roman"/>
        </w:rPr>
        <w:t xml:space="preserve"> h</w:t>
      </w:r>
      <w:r w:rsidRPr="00A63C00">
        <w:rPr>
          <w:rFonts w:eastAsia="Times New Roman"/>
        </w:rPr>
        <w:t>ình</w:t>
      </w:r>
      <w:r>
        <w:rPr>
          <w:rFonts w:eastAsia="Times New Roman"/>
        </w:rPr>
        <w:t xml:space="preserve"> </w:t>
      </w:r>
      <w:r w:rsidRPr="00A63C00">
        <w:rPr>
          <w:rFonts w:eastAsia="Times New Roman"/>
        </w:rPr>
        <w:t>đảm</w:t>
      </w:r>
      <w:r>
        <w:rPr>
          <w:rFonts w:eastAsia="Times New Roman"/>
        </w:rPr>
        <w:t xml:space="preserve"> b</w:t>
      </w:r>
      <w:r w:rsidRPr="00A63C00">
        <w:rPr>
          <w:rFonts w:eastAsia="Times New Roman"/>
        </w:rPr>
        <w:t>ảo</w:t>
      </w:r>
      <w:r>
        <w:rPr>
          <w:rFonts w:eastAsia="Times New Roman"/>
        </w:rPr>
        <w:t xml:space="preserve"> ch</w:t>
      </w:r>
      <w:r w:rsidRPr="00A63C00">
        <w:rPr>
          <w:rFonts w:eastAsia="Times New Roman"/>
        </w:rPr>
        <w:t>ất</w:t>
      </w:r>
      <w:r>
        <w:rPr>
          <w:rFonts w:eastAsia="Times New Roman"/>
        </w:rPr>
        <w:t xml:space="preserve"> lư</w:t>
      </w:r>
      <w:r w:rsidRPr="00A63C00">
        <w:rPr>
          <w:rFonts w:eastAsia="Times New Roman"/>
        </w:rPr>
        <w:t>ợng</w:t>
      </w:r>
      <w:r>
        <w:rPr>
          <w:rFonts w:eastAsia="Times New Roman"/>
        </w:rPr>
        <w:t>)</w:t>
      </w:r>
    </w:p>
    <w:p w:rsidR="00A63C00" w:rsidRDefault="00A63C00" w:rsidP="00FF3951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4. </w:t>
      </w:r>
      <w:r w:rsidR="00F75843">
        <w:rPr>
          <w:rFonts w:eastAsia="Times New Roman"/>
        </w:rPr>
        <w:t>(2.1 T</w:t>
      </w:r>
      <w:r w:rsidR="00F75843" w:rsidRPr="00F75843">
        <w:rPr>
          <w:rFonts w:eastAsia="Times New Roman"/>
        </w:rPr>
        <w:t>es</w:t>
      </w:r>
      <w:r w:rsidR="00F75843">
        <w:rPr>
          <w:rFonts w:eastAsia="Times New Roman"/>
        </w:rPr>
        <w:t>t it</w:t>
      </w:r>
      <w:r w:rsidR="00F75843" w:rsidRPr="00F75843">
        <w:rPr>
          <w:rFonts w:eastAsia="Times New Roman"/>
        </w:rPr>
        <w:t>e</w:t>
      </w:r>
      <w:r w:rsidR="00F75843">
        <w:rPr>
          <w:rFonts w:eastAsia="Times New Roman"/>
        </w:rPr>
        <w:t>m) Chuy</w:t>
      </w:r>
      <w:r w:rsidR="00F75843" w:rsidRPr="00F75843">
        <w:rPr>
          <w:rFonts w:eastAsia="Times New Roman"/>
        </w:rPr>
        <w:t>ển</w:t>
      </w:r>
      <w:r w:rsidR="00F75843">
        <w:rPr>
          <w:rFonts w:eastAsia="Times New Roman"/>
        </w:rPr>
        <w:t xml:space="preserve"> sang d</w:t>
      </w:r>
      <w:r w:rsidR="00F75843" w:rsidRPr="00F75843">
        <w:rPr>
          <w:rFonts w:eastAsia="Times New Roman"/>
        </w:rPr>
        <w:t>ạng</w:t>
      </w:r>
      <w:r w:rsidR="00F75843">
        <w:rPr>
          <w:rFonts w:eastAsia="Times New Roman"/>
        </w:rPr>
        <w:t xml:space="preserve"> b</w:t>
      </w:r>
      <w:r w:rsidR="00F75843" w:rsidRPr="00F75843">
        <w:rPr>
          <w:rFonts w:eastAsia="Times New Roman"/>
        </w:rPr>
        <w:t>ản</w:t>
      </w:r>
      <w:r w:rsidR="00F75843">
        <w:rPr>
          <w:rFonts w:eastAsia="Times New Roman"/>
        </w:rPr>
        <w:t>g</w:t>
      </w:r>
    </w:p>
    <w:p w:rsidR="008C58D0" w:rsidRDefault="008C58D0" w:rsidP="00FF3951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5. (2.2) Map </w:t>
      </w:r>
      <w:r w:rsidRPr="008C58D0">
        <w:rPr>
          <w:rFonts w:eastAsia="Times New Roman"/>
        </w:rPr>
        <w:t>w</w:t>
      </w:r>
      <w:r>
        <w:rPr>
          <w:rFonts w:eastAsia="Times New Roman"/>
        </w:rPr>
        <w:t>ith pr</w:t>
      </w:r>
      <w:r w:rsidRPr="008C58D0">
        <w:rPr>
          <w:rFonts w:eastAsia="Times New Roman"/>
        </w:rPr>
        <w:t>oje</w:t>
      </w:r>
      <w:r>
        <w:rPr>
          <w:rFonts w:eastAsia="Times New Roman"/>
        </w:rPr>
        <w:t>ct plan</w:t>
      </w:r>
    </w:p>
    <w:p w:rsidR="008C58D0" w:rsidRDefault="008C58D0" w:rsidP="00FF3951">
      <w:pPr>
        <w:ind w:firstLine="720"/>
        <w:rPr>
          <w:rFonts w:eastAsia="Times New Roman"/>
        </w:rPr>
      </w:pPr>
      <w:r>
        <w:rPr>
          <w:rFonts w:eastAsia="Times New Roman"/>
        </w:rPr>
        <w:t>6. C</w:t>
      </w:r>
      <w:r w:rsidRPr="008C58D0">
        <w:rPr>
          <w:rFonts w:eastAsia="Times New Roman"/>
        </w:rPr>
        <w:t>r</w:t>
      </w:r>
      <w:r>
        <w:rPr>
          <w:rFonts w:eastAsia="Times New Roman"/>
        </w:rPr>
        <w:t>e</w:t>
      </w:r>
      <w:r w:rsidRPr="008C58D0">
        <w:rPr>
          <w:rFonts w:eastAsia="Times New Roman"/>
        </w:rPr>
        <w:t>a</w:t>
      </w:r>
      <w:r>
        <w:rPr>
          <w:rFonts w:eastAsia="Times New Roman"/>
        </w:rPr>
        <w:t>t</w:t>
      </w:r>
      <w:r w:rsidRPr="008C58D0">
        <w:rPr>
          <w:rFonts w:eastAsia="Times New Roman"/>
        </w:rPr>
        <w:t>e</w:t>
      </w:r>
      <w:r>
        <w:rPr>
          <w:rFonts w:eastAsia="Times New Roman"/>
        </w:rPr>
        <w:t xml:space="preserve"> checkl</w:t>
      </w:r>
      <w:r w:rsidRPr="008C58D0">
        <w:rPr>
          <w:rFonts w:eastAsia="Times New Roman"/>
        </w:rPr>
        <w:t>is</w:t>
      </w:r>
      <w:r>
        <w:rPr>
          <w:rFonts w:eastAsia="Times New Roman"/>
        </w:rPr>
        <w:t>t UI: define format font, size, date,..</w:t>
      </w:r>
    </w:p>
    <w:p w:rsidR="008C58D0" w:rsidRDefault="008C58D0" w:rsidP="00FF3951">
      <w:pPr>
        <w:ind w:firstLine="720"/>
        <w:rPr>
          <w:rFonts w:eastAsia="Times New Roman"/>
        </w:rPr>
      </w:pPr>
      <w:r>
        <w:rPr>
          <w:rFonts w:eastAsia="Times New Roman"/>
        </w:rPr>
        <w:t>7. test security.</w:t>
      </w:r>
    </w:p>
    <w:p w:rsidR="00B0289D" w:rsidRDefault="00B0289D" w:rsidP="00FF3951">
      <w:pPr>
        <w:ind w:firstLine="720"/>
        <w:rPr>
          <w:rFonts w:eastAsia="Times New Roman"/>
        </w:rPr>
      </w:pPr>
      <w:r>
        <w:rPr>
          <w:rFonts w:eastAsia="Times New Roman"/>
        </w:rPr>
        <w:t>8. Draw screen flow =&gt; hyperlink between screen.</w:t>
      </w:r>
    </w:p>
    <w:p w:rsidR="00347449" w:rsidRDefault="00B0289D" w:rsidP="00FF3951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9. (3.2) </w:t>
      </w:r>
      <w:r w:rsidR="00347449">
        <w:rPr>
          <w:rFonts w:eastAsia="Times New Roman"/>
        </w:rPr>
        <w:t>Change table same as:</w:t>
      </w:r>
    </w:p>
    <w:tbl>
      <w:tblPr>
        <w:tblpPr w:leftFromText="180" w:rightFromText="180" w:vertAnchor="text" w:tblpXSpec="center" w:tblpY="1"/>
        <w:tblOverlap w:val="never"/>
        <w:tblW w:w="8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6"/>
        <w:gridCol w:w="1354"/>
        <w:gridCol w:w="1355"/>
        <w:gridCol w:w="1354"/>
        <w:gridCol w:w="1341"/>
      </w:tblGrid>
      <w:tr w:rsidR="00C55560" w:rsidRPr="00586725" w:rsidTr="00437468">
        <w:trPr>
          <w:tblHeader/>
        </w:trPr>
        <w:tc>
          <w:tcPr>
            <w:tcW w:w="2992" w:type="dxa"/>
            <w:vMerge w:val="restart"/>
            <w:shd w:val="clear" w:color="auto" w:fill="D9E2F3" w:themeFill="accent5" w:themeFillTint="33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586725">
              <w:rPr>
                <w:rFonts w:ascii="Times New Roman" w:hAnsi="Times New Roman" w:cs="Times New Roman"/>
                <w:b/>
              </w:rPr>
              <w:t>Type of Tests</w:t>
            </w:r>
          </w:p>
        </w:tc>
        <w:tc>
          <w:tcPr>
            <w:tcW w:w="5655" w:type="dxa"/>
            <w:gridSpan w:val="4"/>
            <w:shd w:val="clear" w:color="auto" w:fill="D9E2F3" w:themeFill="accent5" w:themeFillTint="33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586725">
              <w:rPr>
                <w:rFonts w:ascii="Times New Roman" w:hAnsi="Times New Roman" w:cs="Times New Roman"/>
                <w:b/>
              </w:rPr>
              <w:t>Stage of Test</w:t>
            </w:r>
          </w:p>
        </w:tc>
      </w:tr>
      <w:tr w:rsidR="00C55560" w:rsidRPr="00586725" w:rsidTr="00437468">
        <w:trPr>
          <w:tblHeader/>
        </w:trPr>
        <w:tc>
          <w:tcPr>
            <w:tcW w:w="2992" w:type="dxa"/>
            <w:vMerge/>
            <w:shd w:val="clear" w:color="auto" w:fill="D9E2F3" w:themeFill="accent5" w:themeFillTint="33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shd w:val="clear" w:color="auto" w:fill="D9E2F3" w:themeFill="accent5" w:themeFillTint="33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586725"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586725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586725">
              <w:rPr>
                <w:rFonts w:ascii="Times New Roman" w:hAnsi="Times New Roman" w:cs="Times New Roman"/>
                <w:b/>
              </w:rPr>
              <w:t>Integration</w:t>
            </w:r>
          </w:p>
        </w:tc>
        <w:tc>
          <w:tcPr>
            <w:tcW w:w="1403" w:type="dxa"/>
            <w:shd w:val="clear" w:color="auto" w:fill="D9E2F3" w:themeFill="accent5" w:themeFillTint="33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586725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C55560" w:rsidRPr="00586725" w:rsidTr="00437468">
        <w:trPr>
          <w:trHeight w:val="449"/>
        </w:trPr>
        <w:tc>
          <w:tcPr>
            <w:tcW w:w="2992" w:type="dxa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586725">
              <w:rPr>
                <w:rFonts w:ascii="Times New Roman" w:hAnsi="Times New Roman" w:cs="Times New Roman"/>
              </w:rPr>
              <w:t>Function Testing</w:t>
            </w:r>
          </w:p>
        </w:tc>
        <w:tc>
          <w:tcPr>
            <w:tcW w:w="1417" w:type="dxa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58672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8" w:type="dxa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58672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7" w:type="dxa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58672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3" w:type="dxa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586725">
              <w:rPr>
                <w:rFonts w:ascii="Times New Roman" w:hAnsi="Times New Roman" w:cs="Times New Roman"/>
              </w:rPr>
              <w:t>X</w:t>
            </w:r>
          </w:p>
        </w:tc>
      </w:tr>
      <w:tr w:rsidR="00C55560" w:rsidRPr="00586725" w:rsidTr="00437468">
        <w:tc>
          <w:tcPr>
            <w:tcW w:w="2992" w:type="dxa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586725">
              <w:rPr>
                <w:rFonts w:ascii="Times New Roman" w:hAnsi="Times New Roman" w:cs="Times New Roman"/>
              </w:rPr>
              <w:t>User Interface Testing</w:t>
            </w:r>
          </w:p>
        </w:tc>
        <w:tc>
          <w:tcPr>
            <w:tcW w:w="1417" w:type="dxa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8" w:type="dxa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58672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7" w:type="dxa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</w:tcPr>
          <w:p w:rsidR="00C55560" w:rsidRPr="00586725" w:rsidRDefault="00C55560" w:rsidP="0043746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:rsidR="00C55560" w:rsidRDefault="00C55560" w:rsidP="00FF3951">
      <w:pPr>
        <w:ind w:firstLine="720"/>
        <w:rPr>
          <w:rFonts w:eastAsia="Times New Roman"/>
        </w:rPr>
      </w:pPr>
    </w:p>
    <w:p w:rsidR="00B0289D" w:rsidRDefault="00C55560" w:rsidP="00FF3951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10. </w:t>
      </w:r>
      <w:r w:rsidR="00CE7977">
        <w:rPr>
          <w:rFonts w:eastAsia="Times New Roman"/>
        </w:rPr>
        <w:t>Create a some item in system test.</w:t>
      </w:r>
    </w:p>
    <w:p w:rsidR="00CE7977" w:rsidRDefault="00CE7977" w:rsidP="00FF3951">
      <w:pPr>
        <w:ind w:firstLine="720"/>
        <w:rPr>
          <w:rFonts w:eastAsia="Times New Roman"/>
        </w:rPr>
      </w:pPr>
      <w:r>
        <w:rPr>
          <w:rFonts w:eastAsia="Times New Roman"/>
        </w:rPr>
        <w:t>11. Research Nunit  use for unit test.</w:t>
      </w:r>
    </w:p>
    <w:p w:rsidR="00466D59" w:rsidRPr="00CF42A7" w:rsidRDefault="00466D59" w:rsidP="00466D59">
      <w:pPr>
        <w:rPr>
          <w:sz w:val="22"/>
          <w:szCs w:val="22"/>
        </w:rPr>
      </w:pPr>
      <w:r>
        <w:rPr>
          <w:rFonts w:eastAsia="Times New Roman"/>
        </w:rPr>
        <w:t xml:space="preserve"> </w:t>
      </w:r>
    </w:p>
    <w:p w:rsidR="00F5683F" w:rsidRPr="00D84D8D" w:rsidRDefault="00F5683F" w:rsidP="005A3AC1">
      <w:pPr>
        <w:pStyle w:val="Heading1"/>
      </w:pPr>
      <w:r w:rsidRPr="00D84D8D">
        <w:t>Conclusion</w:t>
      </w:r>
    </w:p>
    <w:p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:rsidTr="00396CBC">
        <w:tc>
          <w:tcPr>
            <w:tcW w:w="270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:rsidTr="004E154D">
        <w:tc>
          <w:tcPr>
            <w:tcW w:w="2700" w:type="dxa"/>
          </w:tcPr>
          <w:p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:rsidTr="004E154D">
        <w:tc>
          <w:tcPr>
            <w:tcW w:w="2700" w:type="dxa"/>
          </w:tcPr>
          <w:p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9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AFC" w:rsidRDefault="00C34AFC">
      <w:r>
        <w:separator/>
      </w:r>
    </w:p>
  </w:endnote>
  <w:endnote w:type="continuationSeparator" w:id="0">
    <w:p w:rsidR="00C34AFC" w:rsidRDefault="00C3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A47" w:rsidRDefault="006B1A47">
    <w:pPr>
      <w:pStyle w:val="Footer"/>
      <w:pBdr>
        <w:bottom w:val="single" w:sz="6" w:space="1" w:color="auto"/>
      </w:pBdr>
    </w:pPr>
  </w:p>
  <w:p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0B6487">
      <w:rPr>
        <w:rFonts w:ascii="Tahoma" w:hAnsi="Tahoma" w:cs="Tahoma"/>
        <w:noProof/>
        <w:sz w:val="20"/>
      </w:rPr>
      <w:t>1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0B6487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AFC" w:rsidRDefault="00C34AFC">
      <w:r>
        <w:separator/>
      </w:r>
    </w:p>
  </w:footnote>
  <w:footnote w:type="continuationSeparator" w:id="0">
    <w:p w:rsidR="00C34AFC" w:rsidRDefault="00C34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FDF"/>
    <w:multiLevelType w:val="hybridMultilevel"/>
    <w:tmpl w:val="542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976C3C"/>
    <w:multiLevelType w:val="hybridMultilevel"/>
    <w:tmpl w:val="F578A4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1"/>
  </w:num>
  <w:num w:numId="5">
    <w:abstractNumId w:val="17"/>
  </w:num>
  <w:num w:numId="6">
    <w:abstractNumId w:val="1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14"/>
  </w:num>
  <w:num w:numId="13">
    <w:abstractNumId w:val="15"/>
  </w:num>
  <w:num w:numId="14">
    <w:abstractNumId w:val="0"/>
  </w:num>
  <w:num w:numId="15">
    <w:abstractNumId w:val="9"/>
  </w:num>
  <w:num w:numId="16">
    <w:abstractNumId w:val="12"/>
  </w:num>
  <w:num w:numId="17">
    <w:abstractNumId w:val="7"/>
  </w:num>
  <w:num w:numId="1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2A6A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B6487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06FD7"/>
    <w:rsid w:val="00110E2C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63B3"/>
    <w:rsid w:val="00191110"/>
    <w:rsid w:val="001925CD"/>
    <w:rsid w:val="001946C2"/>
    <w:rsid w:val="001948AC"/>
    <w:rsid w:val="00194E30"/>
    <w:rsid w:val="001A2346"/>
    <w:rsid w:val="001A5CCF"/>
    <w:rsid w:val="001B4258"/>
    <w:rsid w:val="001C0D45"/>
    <w:rsid w:val="001C78FA"/>
    <w:rsid w:val="001D2467"/>
    <w:rsid w:val="001D38D6"/>
    <w:rsid w:val="001E0C64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47449"/>
    <w:rsid w:val="0035242A"/>
    <w:rsid w:val="00353847"/>
    <w:rsid w:val="00356A55"/>
    <w:rsid w:val="00360C37"/>
    <w:rsid w:val="003639B5"/>
    <w:rsid w:val="0036455E"/>
    <w:rsid w:val="00365A65"/>
    <w:rsid w:val="003668D4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66D59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A3AC1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0375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17104"/>
    <w:rsid w:val="006213CC"/>
    <w:rsid w:val="006227E6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5A11"/>
    <w:rsid w:val="00666FDC"/>
    <w:rsid w:val="0066708A"/>
    <w:rsid w:val="0066736D"/>
    <w:rsid w:val="00667E8E"/>
    <w:rsid w:val="00667EBC"/>
    <w:rsid w:val="006740CF"/>
    <w:rsid w:val="006762FE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837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3BE"/>
    <w:rsid w:val="00736C67"/>
    <w:rsid w:val="00743A88"/>
    <w:rsid w:val="0074541D"/>
    <w:rsid w:val="00745755"/>
    <w:rsid w:val="00752EDB"/>
    <w:rsid w:val="00753E8B"/>
    <w:rsid w:val="00754C9A"/>
    <w:rsid w:val="0076103C"/>
    <w:rsid w:val="007610D5"/>
    <w:rsid w:val="00761351"/>
    <w:rsid w:val="0076434A"/>
    <w:rsid w:val="00770A25"/>
    <w:rsid w:val="00770EDE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28AD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A0D06"/>
    <w:rsid w:val="008A1967"/>
    <w:rsid w:val="008A633E"/>
    <w:rsid w:val="008B447A"/>
    <w:rsid w:val="008B55D0"/>
    <w:rsid w:val="008B59FA"/>
    <w:rsid w:val="008B7B61"/>
    <w:rsid w:val="008C378C"/>
    <w:rsid w:val="008C58D0"/>
    <w:rsid w:val="008C6144"/>
    <w:rsid w:val="008D26F2"/>
    <w:rsid w:val="008D6C0B"/>
    <w:rsid w:val="008E11F6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0EB6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9EC"/>
    <w:rsid w:val="009C2B7F"/>
    <w:rsid w:val="009D3CCF"/>
    <w:rsid w:val="009D6849"/>
    <w:rsid w:val="009E2700"/>
    <w:rsid w:val="009E4364"/>
    <w:rsid w:val="009E70D1"/>
    <w:rsid w:val="009F0B1A"/>
    <w:rsid w:val="009F56C5"/>
    <w:rsid w:val="009F576A"/>
    <w:rsid w:val="009F5CB8"/>
    <w:rsid w:val="00A10C9C"/>
    <w:rsid w:val="00A12B35"/>
    <w:rsid w:val="00A13A33"/>
    <w:rsid w:val="00A21C49"/>
    <w:rsid w:val="00A21E41"/>
    <w:rsid w:val="00A21F3D"/>
    <w:rsid w:val="00A266B8"/>
    <w:rsid w:val="00A30E71"/>
    <w:rsid w:val="00A33316"/>
    <w:rsid w:val="00A347BD"/>
    <w:rsid w:val="00A35E0D"/>
    <w:rsid w:val="00A40F4A"/>
    <w:rsid w:val="00A41214"/>
    <w:rsid w:val="00A438C4"/>
    <w:rsid w:val="00A625BE"/>
    <w:rsid w:val="00A62F76"/>
    <w:rsid w:val="00A63C00"/>
    <w:rsid w:val="00A64544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5C57"/>
    <w:rsid w:val="00AD1DD3"/>
    <w:rsid w:val="00AD390F"/>
    <w:rsid w:val="00AD54D2"/>
    <w:rsid w:val="00AD7B15"/>
    <w:rsid w:val="00AE6D73"/>
    <w:rsid w:val="00AE735E"/>
    <w:rsid w:val="00AF19BA"/>
    <w:rsid w:val="00AF4183"/>
    <w:rsid w:val="00AF7FF6"/>
    <w:rsid w:val="00B0289D"/>
    <w:rsid w:val="00B06989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4E3D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113D"/>
    <w:rsid w:val="00BB3311"/>
    <w:rsid w:val="00BB4FF8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34AFC"/>
    <w:rsid w:val="00C41B0E"/>
    <w:rsid w:val="00C430FB"/>
    <w:rsid w:val="00C44EEB"/>
    <w:rsid w:val="00C4633B"/>
    <w:rsid w:val="00C4778E"/>
    <w:rsid w:val="00C47BBB"/>
    <w:rsid w:val="00C5011D"/>
    <w:rsid w:val="00C54EB1"/>
    <w:rsid w:val="00C55560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E7977"/>
    <w:rsid w:val="00CF0574"/>
    <w:rsid w:val="00CF31C4"/>
    <w:rsid w:val="00CF42A7"/>
    <w:rsid w:val="00D0318B"/>
    <w:rsid w:val="00D036B2"/>
    <w:rsid w:val="00D0424A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84D32"/>
    <w:rsid w:val="00D84D8D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D7D4E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5843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28C"/>
    <w:rsid w:val="00FB3801"/>
    <w:rsid w:val="00FC2E1C"/>
    <w:rsid w:val="00FD01C2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3951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paragraph" w:styleId="NoSpacing">
    <w:name w:val="No Spacing"/>
    <w:link w:val="NoSpacingChar"/>
    <w:uiPriority w:val="1"/>
    <w:qFormat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paragraph" w:styleId="NoSpacing">
    <w:name w:val="No Spacing"/>
    <w:link w:val="NoSpacingChar"/>
    <w:uiPriority w:val="1"/>
    <w:qFormat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51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>Le The Hung</Manager>
  <Company>FPT SOFT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>v1.2</dc:subject>
  <dc:creator>Chinh Vu Cong</dc:creator>
  <cp:keywords>MM; template</cp:keywords>
  <cp:lastModifiedBy>Chinh Vu Cong</cp:lastModifiedBy>
  <cp:revision>51</cp:revision>
  <dcterms:created xsi:type="dcterms:W3CDTF">2015-09-28T09:54:00Z</dcterms:created>
  <dcterms:modified xsi:type="dcterms:W3CDTF">2015-10-12T06:59:00Z</dcterms:modified>
  <cp:category>BM</cp:category>
</cp:coreProperties>
</file>