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7B31CDD4" wp14:editId="40B233CE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Dandelion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DDL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Sang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A266B8" w:rsidP="00A266B8">
            <w:pPr>
              <w:pStyle w:val="bang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ô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ính</w:t>
            </w:r>
            <w:proofErr w:type="spellEnd"/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A266B8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28</w:t>
            </w:r>
            <w:r w:rsidR="00D84D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/09/2015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A266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C93006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Minh Huy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A266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Mai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9F0B1A">
              <w:rPr>
                <w:rFonts w:ascii="Times New Roman" w:hAnsi="Times New Roman" w:cs="Times New Roman"/>
                <w:sz w:val="22"/>
                <w:szCs w:val="22"/>
              </w:rPr>
              <w:t>ươ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ng </w:t>
            </w:r>
            <w:r w:rsidRPr="009F0B1A">
              <w:rPr>
                <w:rFonts w:ascii="Times New Roman" w:hAnsi="Times New Roman" w:cs="Times New Roman"/>
                <w:sz w:val="22"/>
                <w:szCs w:val="22"/>
              </w:rPr>
              <w:t>Đức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Ngọc Trung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1011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10117C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10117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Ab</w:t>
            </w:r>
            <w:r w:rsidRPr="009F0B1A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</w:t>
            </w: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84D8D" w:rsidRDefault="00D84D8D" w:rsidP="005A3AC1">
      <w:pPr>
        <w:pStyle w:val="Heading1"/>
      </w:pPr>
    </w:p>
    <w:p w:rsidR="00CF31C4" w:rsidRPr="00D84D8D" w:rsidRDefault="00D84D8D" w:rsidP="005A3AC1">
      <w:pPr>
        <w:pStyle w:val="Heading1"/>
      </w:pPr>
      <w:r>
        <w:br w:type="page"/>
      </w:r>
    </w:p>
    <w:p w:rsidR="00135A90" w:rsidRDefault="007E5A0F" w:rsidP="00135A90">
      <w:pPr>
        <w:pStyle w:val="Heading1"/>
      </w:pPr>
      <w:r w:rsidRPr="00D84D8D">
        <w:lastRenderedPageBreak/>
        <w:t>Objectives</w:t>
      </w:r>
    </w:p>
    <w:p w:rsidR="00135A90" w:rsidRPr="00135A90" w:rsidRDefault="005A3AC1" w:rsidP="00135A90">
      <w:pPr>
        <w:numPr>
          <w:ilvl w:val="0"/>
          <w:numId w:val="13"/>
        </w:numPr>
        <w:rPr>
          <w:sz w:val="22"/>
          <w:szCs w:val="22"/>
        </w:rPr>
      </w:pPr>
      <w:r w:rsidRPr="005A3AC1">
        <w:rPr>
          <w:sz w:val="22"/>
          <w:szCs w:val="22"/>
        </w:rPr>
        <w:t xml:space="preserve">Review </w:t>
      </w:r>
      <w:r w:rsidR="00AE735E">
        <w:rPr>
          <w:sz w:val="22"/>
          <w:szCs w:val="22"/>
        </w:rPr>
        <w:t>Entity</w:t>
      </w:r>
      <w:r w:rsidR="00CF42A7">
        <w:rPr>
          <w:sz w:val="22"/>
          <w:szCs w:val="22"/>
        </w:rPr>
        <w:t xml:space="preserve"> R</w:t>
      </w:r>
      <w:r w:rsidR="00CF42A7" w:rsidRPr="00CF42A7">
        <w:rPr>
          <w:sz w:val="22"/>
          <w:szCs w:val="22"/>
        </w:rPr>
        <w:t>elationship</w:t>
      </w:r>
      <w:r w:rsidR="00AE735E">
        <w:rPr>
          <w:sz w:val="22"/>
          <w:szCs w:val="22"/>
        </w:rPr>
        <w:t>, Database, Use</w:t>
      </w:r>
      <w:r w:rsidR="00CF42A7">
        <w:rPr>
          <w:sz w:val="22"/>
          <w:szCs w:val="22"/>
        </w:rPr>
        <w:t xml:space="preserve"> C</w:t>
      </w:r>
      <w:r w:rsidR="00AE735E">
        <w:rPr>
          <w:sz w:val="22"/>
          <w:szCs w:val="22"/>
        </w:rPr>
        <w:t>ase</w:t>
      </w:r>
    </w:p>
    <w:p w:rsidR="007E5A0F" w:rsidRPr="00D84D8D" w:rsidRDefault="007E5A0F" w:rsidP="005A3AC1">
      <w:pPr>
        <w:pStyle w:val="Heading1"/>
      </w:pPr>
      <w:r w:rsidRPr="00D84D8D">
        <w:t>Agenda</w:t>
      </w:r>
    </w:p>
    <w:p w:rsidR="000A2A6A" w:rsidRDefault="00CF42A7" w:rsidP="00CF42A7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Review Entity R</w:t>
      </w:r>
      <w:r w:rsidRPr="00CF42A7">
        <w:rPr>
          <w:sz w:val="22"/>
          <w:szCs w:val="22"/>
        </w:rPr>
        <w:t>elationship</w:t>
      </w:r>
      <w:r w:rsidR="00AE735E">
        <w:rPr>
          <w:sz w:val="22"/>
          <w:szCs w:val="22"/>
        </w:rPr>
        <w:t>, Database</w:t>
      </w:r>
    </w:p>
    <w:p w:rsidR="000A2A6A" w:rsidRDefault="00AE735E" w:rsidP="000A2A6A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Use</w:t>
      </w:r>
      <w:r w:rsidR="00CF42A7">
        <w:rPr>
          <w:sz w:val="22"/>
          <w:szCs w:val="22"/>
        </w:rPr>
        <w:t xml:space="preserve"> C</w:t>
      </w:r>
      <w:r>
        <w:rPr>
          <w:sz w:val="22"/>
          <w:szCs w:val="22"/>
        </w:rPr>
        <w:t>ase</w:t>
      </w:r>
    </w:p>
    <w:p w:rsidR="00960EB6" w:rsidRPr="000A2A6A" w:rsidRDefault="00960EB6" w:rsidP="000A2A6A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Prototype</w:t>
      </w:r>
    </w:p>
    <w:p w:rsidR="007E5A0F" w:rsidRPr="00D84D8D" w:rsidRDefault="007E5A0F" w:rsidP="005A3AC1">
      <w:pPr>
        <w:pStyle w:val="Heading1"/>
      </w:pPr>
      <w:r w:rsidRPr="00D84D8D">
        <w:t>Contents</w:t>
      </w:r>
    </w:p>
    <w:p w:rsidR="00457D4F" w:rsidRPr="00D84D8D" w:rsidRDefault="00457D4F" w:rsidP="003F71C0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D505BC" w:rsidRPr="00CF42A7" w:rsidRDefault="00AE735E" w:rsidP="00CF42A7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Review Entity</w:t>
      </w:r>
      <w:r w:rsidR="00CF42A7">
        <w:rPr>
          <w:sz w:val="22"/>
          <w:szCs w:val="22"/>
        </w:rPr>
        <w:t xml:space="preserve"> Relationship</w:t>
      </w:r>
      <w:r>
        <w:rPr>
          <w:sz w:val="22"/>
          <w:szCs w:val="22"/>
        </w:rPr>
        <w:t>, Database</w:t>
      </w:r>
      <w:r w:rsidR="005A3AC1" w:rsidRPr="00AE735E">
        <w:rPr>
          <w:rFonts w:eastAsia="Times New Roman"/>
        </w:rPr>
        <w:t>:</w:t>
      </w:r>
    </w:p>
    <w:p w:rsidR="00CF42A7" w:rsidRDefault="00CF42A7" w:rsidP="00CF42A7">
      <w:pPr>
        <w:numPr>
          <w:ilvl w:val="1"/>
          <w:numId w:val="14"/>
        </w:numPr>
        <w:rPr>
          <w:sz w:val="22"/>
          <w:szCs w:val="22"/>
        </w:rPr>
      </w:pPr>
      <w:r>
        <w:rPr>
          <w:rFonts w:eastAsia="Times New Roman"/>
        </w:rPr>
        <w:t xml:space="preserve">Entity </w:t>
      </w:r>
      <w:r>
        <w:rPr>
          <w:sz w:val="22"/>
          <w:szCs w:val="22"/>
        </w:rPr>
        <w:t>Relationship</w:t>
      </w:r>
      <w:r>
        <w:rPr>
          <w:rFonts w:eastAsia="Times New Roman"/>
        </w:rPr>
        <w:t>:</w:t>
      </w:r>
    </w:p>
    <w:p w:rsidR="00CF42A7" w:rsidRPr="00752EDB" w:rsidRDefault="00752EDB" w:rsidP="00752EDB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752EDB">
        <w:rPr>
          <w:rFonts w:eastAsia="Times New Roman"/>
        </w:rPr>
        <w:t xml:space="preserve">Rename entity: Update -&gt; </w:t>
      </w:r>
      <w:proofErr w:type="spellStart"/>
      <w:r w:rsidRPr="00752EDB">
        <w:rPr>
          <w:rFonts w:eastAsia="Times New Roman"/>
        </w:rPr>
        <w:t>Updatelog</w:t>
      </w:r>
      <w:proofErr w:type="spellEnd"/>
    </w:p>
    <w:p w:rsidR="00752EDB" w:rsidRPr="00752EDB" w:rsidRDefault="00752EDB" w:rsidP="00752EDB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752EDB">
        <w:rPr>
          <w:rFonts w:eastAsia="Times New Roman"/>
        </w:rPr>
        <w:t xml:space="preserve">Clear entity: Slider </w:t>
      </w:r>
    </w:p>
    <w:p w:rsidR="00D036B2" w:rsidRDefault="00960EB6" w:rsidP="000A2A6A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Database</w:t>
      </w:r>
      <w:r w:rsidR="000A2A6A">
        <w:rPr>
          <w:rFonts w:ascii="Times New Roman" w:eastAsia="Times New Roman" w:hAnsi="Times New Roman"/>
        </w:rPr>
        <w:t xml:space="preserve">: </w:t>
      </w:r>
    </w:p>
    <w:p w:rsidR="000A2A6A" w:rsidRDefault="00960EB6" w:rsidP="00960EB6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 xml:space="preserve">Split table </w:t>
      </w:r>
      <w:r w:rsidRPr="00960EB6">
        <w:rPr>
          <w:rFonts w:eastAsia="Times New Roman"/>
        </w:rPr>
        <w:t>User</w:t>
      </w:r>
      <w:r>
        <w:rPr>
          <w:rFonts w:eastAsia="Times New Roman"/>
        </w:rPr>
        <w:t xml:space="preserve"> to P</w:t>
      </w:r>
      <w:r w:rsidRPr="00960EB6">
        <w:rPr>
          <w:rFonts w:eastAsia="Times New Roman"/>
        </w:rPr>
        <w:t>ers</w:t>
      </w:r>
      <w:r>
        <w:rPr>
          <w:rFonts w:eastAsia="Times New Roman"/>
        </w:rPr>
        <w:t>on an</w:t>
      </w:r>
      <w:r w:rsidRPr="00960EB6">
        <w:rPr>
          <w:rFonts w:eastAsia="Times New Roman"/>
        </w:rPr>
        <w:t>d</w:t>
      </w:r>
      <w:r>
        <w:rPr>
          <w:rFonts w:eastAsia="Times New Roman"/>
        </w:rPr>
        <w:t xml:space="preserve"> </w:t>
      </w:r>
      <w:proofErr w:type="spellStart"/>
      <w:r w:rsidRPr="00960EB6">
        <w:rPr>
          <w:rFonts w:eastAsia="Times New Roman"/>
        </w:rPr>
        <w:t>Infor</w:t>
      </w:r>
      <w:proofErr w:type="spellEnd"/>
      <w:r>
        <w:rPr>
          <w:rFonts w:eastAsia="Times New Roman"/>
        </w:rPr>
        <w:t>.</w:t>
      </w:r>
    </w:p>
    <w:p w:rsidR="00960EB6" w:rsidRDefault="00960EB6" w:rsidP="00960EB6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 xml:space="preserve">Add table: Summary (statistic: </w:t>
      </w:r>
      <w:proofErr w:type="spellStart"/>
      <w:r>
        <w:rPr>
          <w:rFonts w:eastAsia="Times New Roman"/>
        </w:rPr>
        <w:t>th</w:t>
      </w:r>
      <w:r w:rsidRPr="00960EB6">
        <w:rPr>
          <w:rFonts w:eastAsia="Times New Roman"/>
        </w:rPr>
        <w:t>ống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</w:t>
      </w:r>
      <w:r w:rsidRPr="00960EB6">
        <w:rPr>
          <w:rFonts w:eastAsia="Times New Roman"/>
        </w:rPr>
        <w:t>ê</w:t>
      </w:r>
      <w:proofErr w:type="spellEnd"/>
      <w:r>
        <w:rPr>
          <w:rFonts w:eastAsia="Times New Roman"/>
        </w:rPr>
        <w:t>)</w:t>
      </w:r>
      <w:r w:rsidR="00FD01C2">
        <w:rPr>
          <w:rFonts w:eastAsia="Times New Roman"/>
        </w:rPr>
        <w:t xml:space="preserve"> (donate, project, user</w:t>
      </w:r>
      <w:proofErr w:type="gramStart"/>
      <w:r w:rsidR="00FD01C2">
        <w:rPr>
          <w:rFonts w:eastAsia="Times New Roman"/>
        </w:rPr>
        <w:t>,..</w:t>
      </w:r>
      <w:proofErr w:type="gramEnd"/>
      <w:r w:rsidR="00FD01C2">
        <w:rPr>
          <w:rFonts w:eastAsia="Times New Roman"/>
        </w:rPr>
        <w:t>)</w:t>
      </w:r>
    </w:p>
    <w:p w:rsidR="005E0375" w:rsidRDefault="00960EB6" w:rsidP="00960EB6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 Case</w:t>
      </w:r>
      <w:r w:rsidR="005E0375">
        <w:rPr>
          <w:rFonts w:ascii="Times New Roman" w:eastAsia="Times New Roman" w:hAnsi="Times New Roman"/>
        </w:rPr>
        <w:t>:</w:t>
      </w:r>
    </w:p>
    <w:p w:rsidR="00960EB6" w:rsidRDefault="00960EB6" w:rsidP="00960EB6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Rename UC:</w:t>
      </w:r>
    </w:p>
    <w:p w:rsidR="00960EB6" w:rsidRPr="00960EB6" w:rsidRDefault="00960EB6" w:rsidP="00960EB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960EB6">
        <w:rPr>
          <w:rFonts w:eastAsia="Times New Roman"/>
        </w:rPr>
        <w:t>Active -&gt; Activate</w:t>
      </w:r>
    </w:p>
    <w:p w:rsidR="00960EB6" w:rsidRPr="00960EB6" w:rsidRDefault="00960EB6" w:rsidP="00960EB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960EB6">
        <w:rPr>
          <w:rFonts w:eastAsia="Times New Roman"/>
        </w:rPr>
        <w:t xml:space="preserve">Inactive-&gt;Deactivate </w:t>
      </w:r>
    </w:p>
    <w:p w:rsidR="00D036B2" w:rsidRDefault="00960EB6" w:rsidP="00D036B2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Update UC</w:t>
      </w:r>
      <w:r w:rsidR="00D036B2">
        <w:rPr>
          <w:rFonts w:ascii="Times New Roman" w:eastAsia="Times New Roman" w:hAnsi="Times New Roman"/>
        </w:rPr>
        <w:t xml:space="preserve">: </w:t>
      </w:r>
    </w:p>
    <w:p w:rsidR="00D036B2" w:rsidRDefault="00960EB6" w:rsidP="00960EB6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 xml:space="preserve">Add Statistic (User, Admin) </w:t>
      </w:r>
    </w:p>
    <w:p w:rsidR="00960EB6" w:rsidRDefault="00960EB6" w:rsidP="00960EB6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Prototype:</w:t>
      </w:r>
    </w:p>
    <w:p w:rsidR="00960EB6" w:rsidRDefault="003668D4" w:rsidP="003668D4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 w:rsidRPr="003668D4">
        <w:rPr>
          <w:rFonts w:ascii="Times New Roman" w:eastAsia="Times New Roman" w:hAnsi="Times New Roman"/>
        </w:rPr>
        <w:t>Statistical entire project at the rate success and failure</w:t>
      </w:r>
      <w:r w:rsidR="00D0424A">
        <w:rPr>
          <w:rFonts w:ascii="Times New Roman" w:eastAsia="Times New Roman" w:hAnsi="Times New Roman"/>
        </w:rPr>
        <w:t>\</w:t>
      </w:r>
    </w:p>
    <w:p w:rsidR="00D0424A" w:rsidRDefault="001C0D45" w:rsidP="001C0D45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</w:t>
      </w:r>
      <w:r w:rsidR="00D0424A" w:rsidRPr="00D0424A">
        <w:rPr>
          <w:rFonts w:ascii="Times New Roman" w:eastAsia="Times New Roman" w:hAnsi="Times New Roman"/>
        </w:rPr>
        <w:t>tatistics on the number of projects (created, open</w:t>
      </w:r>
      <w:r>
        <w:rPr>
          <w:rFonts w:ascii="Times New Roman" w:eastAsia="Times New Roman" w:hAnsi="Times New Roman"/>
        </w:rPr>
        <w:t>ed, closed, running</w:t>
      </w:r>
      <w:r w:rsidR="00D0424A" w:rsidRPr="00D0424A">
        <w:rPr>
          <w:rFonts w:ascii="Times New Roman" w:eastAsia="Times New Roman" w:hAnsi="Times New Roman"/>
        </w:rPr>
        <w:t>) by month, year to compare.</w:t>
      </w:r>
    </w:p>
    <w:p w:rsidR="001C0D45" w:rsidRPr="00960EB6" w:rsidRDefault="00DD7D4E" w:rsidP="00DD7D4E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 w:rsidRPr="00DD7D4E">
        <w:rPr>
          <w:rFonts w:ascii="Times New Roman" w:eastAsia="Times New Roman" w:hAnsi="Times New Roman"/>
        </w:rPr>
        <w:t xml:space="preserve">Statistics on the total amount of </w:t>
      </w:r>
      <w:r>
        <w:rPr>
          <w:rFonts w:ascii="Times New Roman" w:eastAsia="Times New Roman" w:hAnsi="Times New Roman"/>
        </w:rPr>
        <w:t>don</w:t>
      </w:r>
      <w:r w:rsidRPr="00DD7D4E">
        <w:rPr>
          <w:rFonts w:ascii="Times New Roman" w:eastAsia="Times New Roman" w:hAnsi="Times New Roman"/>
        </w:rPr>
        <w:t>a</w:t>
      </w:r>
      <w:r>
        <w:rPr>
          <w:rFonts w:ascii="Times New Roman" w:eastAsia="Times New Roman" w:hAnsi="Times New Roman"/>
        </w:rPr>
        <w:t>t</w:t>
      </w:r>
      <w:r w:rsidRPr="00DD7D4E">
        <w:rPr>
          <w:rFonts w:ascii="Times New Roman" w:eastAsia="Times New Roman" w:hAnsi="Times New Roman"/>
        </w:rPr>
        <w:t>e, project frequency. Since then made statistical tables: trends</w:t>
      </w:r>
      <w:r>
        <w:rPr>
          <w:rFonts w:ascii="Times New Roman" w:eastAsia="Times New Roman" w:hAnsi="Times New Roman"/>
        </w:rPr>
        <w:t xml:space="preserve"> c</w:t>
      </w:r>
      <w:r w:rsidRPr="00DD7D4E">
        <w:rPr>
          <w:rFonts w:ascii="Times New Roman" w:eastAsia="Times New Roman" w:hAnsi="Times New Roman"/>
        </w:rPr>
        <w:t>r</w:t>
      </w:r>
      <w:r>
        <w:rPr>
          <w:rFonts w:ascii="Times New Roman" w:eastAsia="Times New Roman" w:hAnsi="Times New Roman"/>
        </w:rPr>
        <w:t>eate, back projects.</w:t>
      </w:r>
    </w:p>
    <w:p w:rsidR="00F5683F" w:rsidRPr="00D84D8D" w:rsidRDefault="00F5683F" w:rsidP="005A3AC1">
      <w:pPr>
        <w:pStyle w:val="Heading1"/>
      </w:pPr>
      <w:r w:rsidRPr="00D84D8D">
        <w:t>Conclusion</w:t>
      </w:r>
    </w:p>
    <w:p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:rsidTr="00396CBC">
        <w:tc>
          <w:tcPr>
            <w:tcW w:w="270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:rsidTr="004E154D">
        <w:tc>
          <w:tcPr>
            <w:tcW w:w="2700" w:type="dxa"/>
          </w:tcPr>
          <w:p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:rsidTr="004E154D">
        <w:tc>
          <w:tcPr>
            <w:tcW w:w="2700" w:type="dxa"/>
          </w:tcPr>
          <w:p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9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28C" w:rsidRDefault="00FB328C">
      <w:r>
        <w:separator/>
      </w:r>
    </w:p>
  </w:endnote>
  <w:endnote w:type="continuationSeparator" w:id="0">
    <w:p w:rsidR="00FB328C" w:rsidRDefault="00FB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A47" w:rsidRDefault="006B1A47">
    <w:pPr>
      <w:pStyle w:val="Footer"/>
      <w:pBdr>
        <w:bottom w:val="single" w:sz="6" w:space="1" w:color="auto"/>
      </w:pBdr>
    </w:pPr>
  </w:p>
  <w:p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9F0B1A">
      <w:rPr>
        <w:rFonts w:ascii="Tahoma" w:hAnsi="Tahoma" w:cs="Tahoma"/>
        <w:noProof/>
        <w:sz w:val="20"/>
      </w:rPr>
      <w:t>1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9F0B1A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28C" w:rsidRDefault="00FB328C">
      <w:r>
        <w:separator/>
      </w:r>
    </w:p>
  </w:footnote>
  <w:footnote w:type="continuationSeparator" w:id="0">
    <w:p w:rsidR="00FB328C" w:rsidRDefault="00FB3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FDF"/>
    <w:multiLevelType w:val="hybridMultilevel"/>
    <w:tmpl w:val="542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1"/>
  </w:num>
  <w:num w:numId="5">
    <w:abstractNumId w:val="17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4"/>
  </w:num>
  <w:num w:numId="13">
    <w:abstractNumId w:val="15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2A6A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8AC"/>
    <w:rsid w:val="00194E30"/>
    <w:rsid w:val="001A2346"/>
    <w:rsid w:val="001A5CCF"/>
    <w:rsid w:val="001B4258"/>
    <w:rsid w:val="001C0D45"/>
    <w:rsid w:val="001C78FA"/>
    <w:rsid w:val="001D2467"/>
    <w:rsid w:val="001E0C64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668D4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3BE"/>
    <w:rsid w:val="00736C67"/>
    <w:rsid w:val="00743A88"/>
    <w:rsid w:val="0074541D"/>
    <w:rsid w:val="00745755"/>
    <w:rsid w:val="00752EDB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28AD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0EB6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E2700"/>
    <w:rsid w:val="009E4364"/>
    <w:rsid w:val="009E70D1"/>
    <w:rsid w:val="009F0B1A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266B8"/>
    <w:rsid w:val="00A30E71"/>
    <w:rsid w:val="00A347BD"/>
    <w:rsid w:val="00A35E0D"/>
    <w:rsid w:val="00A40F4A"/>
    <w:rsid w:val="00A41214"/>
    <w:rsid w:val="00A438C4"/>
    <w:rsid w:val="00A625BE"/>
    <w:rsid w:val="00A62F76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E735E"/>
    <w:rsid w:val="00AF19BA"/>
    <w:rsid w:val="00AF4183"/>
    <w:rsid w:val="00AF7FF6"/>
    <w:rsid w:val="00B06989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78E"/>
    <w:rsid w:val="00C47BBB"/>
    <w:rsid w:val="00C5011D"/>
    <w:rsid w:val="00C54EB1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F0574"/>
    <w:rsid w:val="00CF31C4"/>
    <w:rsid w:val="00CF42A7"/>
    <w:rsid w:val="00D0318B"/>
    <w:rsid w:val="00D036B2"/>
    <w:rsid w:val="00D0424A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32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D7D4E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28C"/>
    <w:rsid w:val="00FB3801"/>
    <w:rsid w:val="00FC2E1C"/>
    <w:rsid w:val="00FD01C2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30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>Le The Hung</Manager>
  <Company>FPT SOFT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Chinh Vu Cong</dc:creator>
  <cp:keywords>MM; template</cp:keywords>
  <cp:lastModifiedBy>Chinh Vu Cong</cp:lastModifiedBy>
  <cp:revision>17</cp:revision>
  <dcterms:created xsi:type="dcterms:W3CDTF">2015-09-28T09:54:00Z</dcterms:created>
  <dcterms:modified xsi:type="dcterms:W3CDTF">2015-09-28T10:23:00Z</dcterms:modified>
  <cp:category>BM</cp:category>
</cp:coreProperties>
</file>